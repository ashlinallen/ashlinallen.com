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C59" w:rsidRPr="00741BE8" w:rsidRDefault="00F86B71">
      <w:pPr>
        <w:pStyle w:val="Name"/>
        <w:rPr>
          <w:sz w:val="20"/>
        </w:rPr>
      </w:pPr>
      <w:r w:rsidRPr="00F15B38">
        <w:rPr>
          <w:sz w:val="48"/>
        </w:rPr>
        <w:t>ASHLIN GARRETT ALLEN</w:t>
      </w:r>
      <w:r w:rsidR="00741BE8">
        <w:br/>
      </w:r>
      <w:r w:rsidR="00741BE8" w:rsidRPr="00F15B38">
        <w:rPr>
          <w:sz w:val="18"/>
          <w:szCs w:val="16"/>
        </w:rPr>
        <w:t>Ashlinallen.com – ashlin.allen@gmail.com</w:t>
      </w:r>
    </w:p>
    <w:tbl>
      <w:tblPr>
        <w:tblW w:w="5000" w:type="pct"/>
        <w:tblLook w:val="04A0" w:firstRow="1" w:lastRow="0" w:firstColumn="1" w:lastColumn="0" w:noHBand="0" w:noVBand="1"/>
      </w:tblPr>
      <w:tblGrid>
        <w:gridCol w:w="790"/>
        <w:gridCol w:w="10001"/>
        <w:gridCol w:w="9"/>
      </w:tblGrid>
      <w:tr w:rsidR="00CA7C59" w:rsidTr="00937028">
        <w:tc>
          <w:tcPr>
            <w:tcW w:w="5000" w:type="pct"/>
            <w:gridSpan w:val="3"/>
          </w:tcPr>
          <w:p w:rsidR="00CA7C59" w:rsidRPr="00DE0D9E" w:rsidRDefault="00F86B71">
            <w:pPr>
              <w:pStyle w:val="SectionTitle"/>
              <w:rPr>
                <w:sz w:val="24"/>
                <w:szCs w:val="24"/>
              </w:rPr>
            </w:pPr>
            <w:r w:rsidRPr="00DE0D9E">
              <w:rPr>
                <w:sz w:val="24"/>
                <w:szCs w:val="24"/>
              </w:rPr>
              <w:t>ABOUT ME</w:t>
            </w:r>
          </w:p>
        </w:tc>
      </w:tr>
      <w:tr w:rsidR="00CA7C59" w:rsidTr="00937028">
        <w:trPr>
          <w:gridAfter w:val="1"/>
          <w:wAfter w:w="4" w:type="pct"/>
        </w:trPr>
        <w:tc>
          <w:tcPr>
            <w:tcW w:w="366" w:type="pct"/>
          </w:tcPr>
          <w:p w:rsidR="00CA7C59" w:rsidRDefault="00CA7C59"/>
        </w:tc>
        <w:tc>
          <w:tcPr>
            <w:tcW w:w="4630" w:type="pct"/>
          </w:tcPr>
          <w:p w:rsidR="00BB2EB7" w:rsidRPr="00DE0D9E" w:rsidRDefault="00F86B71" w:rsidP="00BB2EB7">
            <w:pPr>
              <w:spacing w:before="240" w:after="120"/>
              <w:rPr>
                <w:szCs w:val="22"/>
              </w:rPr>
            </w:pPr>
            <w:r w:rsidRPr="00DE0D9E">
              <w:rPr>
                <w:szCs w:val="22"/>
              </w:rPr>
              <w:t>I’m a full-stack developer with a</w:t>
            </w:r>
            <w:r w:rsidR="00827EEF" w:rsidRPr="00DE0D9E">
              <w:rPr>
                <w:szCs w:val="22"/>
              </w:rPr>
              <w:t xml:space="preserve"> focus on front-end development, </w:t>
            </w:r>
            <w:r w:rsidRPr="00DE0D9E">
              <w:rPr>
                <w:szCs w:val="22"/>
              </w:rPr>
              <w:t>a ke</w:t>
            </w:r>
            <w:r w:rsidR="00A238CE" w:rsidRPr="00DE0D9E">
              <w:rPr>
                <w:szCs w:val="22"/>
              </w:rPr>
              <w:t>en eye for standards compliance, a nose sensitive to</w:t>
            </w:r>
            <w:r w:rsidRPr="00DE0D9E">
              <w:rPr>
                <w:szCs w:val="22"/>
              </w:rPr>
              <w:t xml:space="preserve"> code smell</w:t>
            </w:r>
            <w:r w:rsidR="00A238CE" w:rsidRPr="00DE0D9E">
              <w:rPr>
                <w:szCs w:val="22"/>
              </w:rPr>
              <w:t xml:space="preserve"> and I like to keep things DRY</w:t>
            </w:r>
            <w:r w:rsidR="00E81DF1" w:rsidRPr="00DE0D9E">
              <w:rPr>
                <w:szCs w:val="22"/>
              </w:rPr>
              <w:t>.</w:t>
            </w:r>
          </w:p>
          <w:p w:rsidR="00B779B3" w:rsidRPr="00F15B38" w:rsidRDefault="00F86B71" w:rsidP="00BB2EB7">
            <w:pPr>
              <w:spacing w:before="0" w:after="240"/>
              <w:rPr>
                <w:sz w:val="20"/>
              </w:rPr>
            </w:pPr>
            <w:r w:rsidRPr="00DE0D9E">
              <w:rPr>
                <w:szCs w:val="22"/>
              </w:rPr>
              <w:t xml:space="preserve">I am seeking a position with a </w:t>
            </w:r>
            <w:r w:rsidR="00EF2736" w:rsidRPr="00DE0D9E">
              <w:rPr>
                <w:szCs w:val="22"/>
              </w:rPr>
              <w:t xml:space="preserve">stable, </w:t>
            </w:r>
            <w:r w:rsidRPr="00DE0D9E">
              <w:rPr>
                <w:szCs w:val="22"/>
              </w:rPr>
              <w:t>forward-thinking</w:t>
            </w:r>
            <w:r w:rsidR="00EF2736" w:rsidRPr="00DE0D9E">
              <w:rPr>
                <w:szCs w:val="22"/>
              </w:rPr>
              <w:t xml:space="preserve"> and</w:t>
            </w:r>
            <w:r w:rsidR="00A238CE" w:rsidRPr="00DE0D9E">
              <w:rPr>
                <w:szCs w:val="22"/>
              </w:rPr>
              <w:t xml:space="preserve"> flexible</w:t>
            </w:r>
            <w:r w:rsidRPr="00DE0D9E">
              <w:rPr>
                <w:szCs w:val="22"/>
              </w:rPr>
              <w:t xml:space="preserve"> company </w:t>
            </w:r>
            <w:r w:rsidR="00A238CE" w:rsidRPr="00DE0D9E">
              <w:rPr>
                <w:szCs w:val="22"/>
              </w:rPr>
              <w:t>valu</w:t>
            </w:r>
            <w:r w:rsidR="00FE39A7" w:rsidRPr="00DE0D9E">
              <w:rPr>
                <w:szCs w:val="22"/>
              </w:rPr>
              <w:t>ing</w:t>
            </w:r>
            <w:r w:rsidR="00A238CE" w:rsidRPr="00DE0D9E">
              <w:rPr>
                <w:szCs w:val="22"/>
              </w:rPr>
              <w:t xml:space="preserve"> its employees </w:t>
            </w:r>
            <w:r w:rsidR="00FE39A7" w:rsidRPr="00DE0D9E">
              <w:rPr>
                <w:szCs w:val="22"/>
              </w:rPr>
              <w:t>with</w:t>
            </w:r>
            <w:r w:rsidR="00A238CE" w:rsidRPr="00DE0D9E">
              <w:rPr>
                <w:szCs w:val="22"/>
              </w:rPr>
              <w:t xml:space="preserve"> a great work/life balance</w:t>
            </w:r>
            <w:r w:rsidR="00DE285A" w:rsidRPr="00DE0D9E">
              <w:rPr>
                <w:szCs w:val="22"/>
              </w:rPr>
              <w:t xml:space="preserve"> that would benefit from</w:t>
            </w:r>
            <w:r w:rsidR="00EF2736" w:rsidRPr="00DE0D9E">
              <w:rPr>
                <w:szCs w:val="22"/>
              </w:rPr>
              <w:t xml:space="preserve"> my experience with subscription-based </w:t>
            </w:r>
            <w:r w:rsidR="000E48EB" w:rsidRPr="00DE0D9E">
              <w:rPr>
                <w:szCs w:val="22"/>
              </w:rPr>
              <w:t xml:space="preserve">.NET </w:t>
            </w:r>
            <w:r w:rsidR="00EF2736" w:rsidRPr="00DE0D9E">
              <w:rPr>
                <w:szCs w:val="22"/>
              </w:rPr>
              <w:t>web applications.</w:t>
            </w:r>
          </w:p>
        </w:tc>
      </w:tr>
      <w:tr w:rsidR="00CA7C59" w:rsidTr="00937028">
        <w:tc>
          <w:tcPr>
            <w:tcW w:w="5000" w:type="pct"/>
            <w:gridSpan w:val="3"/>
          </w:tcPr>
          <w:p w:rsidR="00CA7C59" w:rsidRPr="00DE0D9E" w:rsidRDefault="00605919">
            <w:pPr>
              <w:pStyle w:val="SectionTitle"/>
              <w:rPr>
                <w:sz w:val="24"/>
                <w:szCs w:val="24"/>
              </w:rPr>
            </w:pPr>
            <w:r>
              <w:br/>
            </w:r>
            <w:r>
              <w:br/>
            </w:r>
            <w:r w:rsidR="00F86B71" w:rsidRPr="00DE0D9E">
              <w:rPr>
                <w:sz w:val="24"/>
                <w:szCs w:val="24"/>
              </w:rPr>
              <w:t xml:space="preserve">GENERAL </w:t>
            </w:r>
            <w:r w:rsidR="00CA7C59" w:rsidRPr="00DE0D9E">
              <w:rPr>
                <w:sz w:val="24"/>
                <w:szCs w:val="24"/>
              </w:rPr>
              <w:t>Experience</w:t>
            </w:r>
          </w:p>
        </w:tc>
      </w:tr>
      <w:tr w:rsidR="00CA7C59" w:rsidTr="00BB2EB7">
        <w:trPr>
          <w:gridAfter w:val="1"/>
          <w:wAfter w:w="4" w:type="pct"/>
          <w:trHeight w:val="1260"/>
        </w:trPr>
        <w:tc>
          <w:tcPr>
            <w:tcW w:w="366" w:type="pct"/>
          </w:tcPr>
          <w:p w:rsidR="00CA7C59" w:rsidRDefault="00CA7C59"/>
        </w:tc>
        <w:tc>
          <w:tcPr>
            <w:tcW w:w="4630" w:type="pct"/>
          </w:tcPr>
          <w:p w:rsidR="00F86B71" w:rsidRPr="00DE0D9E" w:rsidRDefault="00043C98" w:rsidP="00BB2EB7">
            <w:pPr>
              <w:pStyle w:val="Achievement"/>
              <w:numPr>
                <w:ilvl w:val="0"/>
                <w:numId w:val="30"/>
              </w:numPr>
              <w:spacing w:before="240"/>
              <w:rPr>
                <w:szCs w:val="22"/>
              </w:rPr>
            </w:pPr>
            <w:r w:rsidRPr="00DE0D9E">
              <w:rPr>
                <w:szCs w:val="22"/>
              </w:rPr>
              <w:t>8</w:t>
            </w:r>
            <w:r w:rsidR="00F86B71" w:rsidRPr="00DE0D9E">
              <w:rPr>
                <w:szCs w:val="22"/>
              </w:rPr>
              <w:t xml:space="preserve"> years of experience in generating HTML, CSS and JavaScript for professional website development.</w:t>
            </w:r>
            <w:r w:rsidR="000226EE" w:rsidRPr="00DE0D9E">
              <w:rPr>
                <w:szCs w:val="22"/>
              </w:rPr>
              <w:t xml:space="preserve"> I f</w:t>
            </w:r>
            <w:r w:rsidRPr="00DE0D9E">
              <w:rPr>
                <w:szCs w:val="22"/>
              </w:rPr>
              <w:t xml:space="preserve">irst </w:t>
            </w:r>
            <w:r w:rsidR="000226EE" w:rsidRPr="00DE0D9E">
              <w:rPr>
                <w:szCs w:val="22"/>
              </w:rPr>
              <w:t>wrote</w:t>
            </w:r>
            <w:r w:rsidRPr="00DE0D9E">
              <w:rPr>
                <w:szCs w:val="22"/>
              </w:rPr>
              <w:t xml:space="preserve"> HTML back in 1996 and wrote several personal websites prior to these 8 years of professional experience</w:t>
            </w:r>
            <w:r w:rsidR="007D1500" w:rsidRPr="00DE0D9E">
              <w:rPr>
                <w:szCs w:val="22"/>
              </w:rPr>
              <w:t>.</w:t>
            </w:r>
          </w:p>
          <w:p w:rsidR="00F86B71" w:rsidRPr="00DE0D9E" w:rsidRDefault="00F86B71" w:rsidP="00F86B71">
            <w:pPr>
              <w:pStyle w:val="Achievement"/>
              <w:numPr>
                <w:ilvl w:val="0"/>
                <w:numId w:val="30"/>
              </w:numPr>
              <w:rPr>
                <w:szCs w:val="22"/>
              </w:rPr>
            </w:pPr>
            <w:r w:rsidRPr="00DE0D9E">
              <w:rPr>
                <w:szCs w:val="22"/>
              </w:rPr>
              <w:t>8 years of cross-platform and cross-browser testing and targeting solutions to accommodate varying browser-rendering inconsistencies in platforms ranging from Windows XP + IE6 to OSX Yosemite + S</w:t>
            </w:r>
            <w:r w:rsidR="009702EC" w:rsidRPr="00DE0D9E">
              <w:rPr>
                <w:szCs w:val="22"/>
              </w:rPr>
              <w:t xml:space="preserve">afari, as well as mobile development and </w:t>
            </w:r>
            <w:r w:rsidRPr="00DE0D9E">
              <w:rPr>
                <w:szCs w:val="22"/>
              </w:rPr>
              <w:t>testing.</w:t>
            </w:r>
          </w:p>
          <w:p w:rsidR="00F86B71" w:rsidRPr="00DE0D9E" w:rsidRDefault="00F86B71" w:rsidP="004F2045">
            <w:pPr>
              <w:pStyle w:val="Achievement"/>
              <w:numPr>
                <w:ilvl w:val="0"/>
                <w:numId w:val="30"/>
              </w:numPr>
              <w:rPr>
                <w:szCs w:val="22"/>
              </w:rPr>
            </w:pPr>
            <w:r w:rsidRPr="00DE0D9E">
              <w:rPr>
                <w:szCs w:val="22"/>
              </w:rPr>
              <w:t xml:space="preserve">6 years of experience developing </w:t>
            </w:r>
            <w:r w:rsidR="00937028" w:rsidRPr="00DE0D9E">
              <w:rPr>
                <w:szCs w:val="22"/>
              </w:rPr>
              <w:t xml:space="preserve">and debugging </w:t>
            </w:r>
            <w:r w:rsidRPr="00DE0D9E">
              <w:rPr>
                <w:szCs w:val="22"/>
              </w:rPr>
              <w:t>ASP.NET Webforms applications in C# using Visual Studio .NET, T-SQL and SQL Server Management Studio.</w:t>
            </w:r>
            <w:r w:rsidR="004F2045" w:rsidRPr="00DE0D9E">
              <w:rPr>
                <w:szCs w:val="22"/>
              </w:rPr>
              <w:t xml:space="preserve"> My first f</w:t>
            </w:r>
            <w:r w:rsidR="00C34079" w:rsidRPr="00DE0D9E">
              <w:rPr>
                <w:szCs w:val="22"/>
              </w:rPr>
              <w:t>oray into .NET was back in 2004 and</w:t>
            </w:r>
            <w:r w:rsidR="004F2045" w:rsidRPr="00DE0D9E">
              <w:rPr>
                <w:szCs w:val="22"/>
              </w:rPr>
              <w:t xml:space="preserve"> </w:t>
            </w:r>
            <w:r w:rsidR="00364B38" w:rsidRPr="00DE0D9E">
              <w:rPr>
                <w:szCs w:val="22"/>
              </w:rPr>
              <w:t>my first public code sample</w:t>
            </w:r>
            <w:r w:rsidR="003F064A" w:rsidRPr="00DE0D9E">
              <w:rPr>
                <w:szCs w:val="22"/>
              </w:rPr>
              <w:t xml:space="preserve"> is still online,</w:t>
            </w:r>
            <w:r w:rsidR="004F2045" w:rsidRPr="00DE0D9E">
              <w:rPr>
                <w:szCs w:val="22"/>
              </w:rPr>
              <w:t xml:space="preserve"> here: </w:t>
            </w:r>
            <w:hyperlink r:id="rId9" w:history="1">
              <w:r w:rsidR="004F2045" w:rsidRPr="00DE0D9E">
                <w:rPr>
                  <w:rStyle w:val="Hyperlink"/>
                  <w:szCs w:val="22"/>
                </w:rPr>
                <w:t>http://goo.gl/Hf6hnx</w:t>
              </w:r>
            </w:hyperlink>
            <w:r w:rsidR="004F2045" w:rsidRPr="00DE0D9E">
              <w:rPr>
                <w:szCs w:val="22"/>
              </w:rPr>
              <w:t xml:space="preserve"> .</w:t>
            </w:r>
          </w:p>
          <w:p w:rsidR="00F86B71" w:rsidRPr="00DE0D9E" w:rsidRDefault="00F86B71" w:rsidP="00F86B71">
            <w:pPr>
              <w:pStyle w:val="Achievement"/>
              <w:numPr>
                <w:ilvl w:val="0"/>
                <w:numId w:val="30"/>
              </w:numPr>
              <w:rPr>
                <w:szCs w:val="22"/>
              </w:rPr>
            </w:pPr>
            <w:r w:rsidRPr="00DE0D9E">
              <w:rPr>
                <w:szCs w:val="22"/>
              </w:rPr>
              <w:t>5 years of experience developing custom jQuery for interaction and visual effects.</w:t>
            </w:r>
          </w:p>
          <w:p w:rsidR="00F86B71" w:rsidRPr="00DE0D9E" w:rsidRDefault="00F86B71" w:rsidP="00F86B71">
            <w:pPr>
              <w:pStyle w:val="Achievement"/>
              <w:numPr>
                <w:ilvl w:val="0"/>
                <w:numId w:val="30"/>
              </w:numPr>
              <w:rPr>
                <w:szCs w:val="22"/>
              </w:rPr>
            </w:pPr>
            <w:r w:rsidRPr="00DE0D9E">
              <w:rPr>
                <w:szCs w:val="22"/>
              </w:rPr>
              <w:t xml:space="preserve">4 years working in </w:t>
            </w:r>
            <w:r w:rsidR="00114777" w:rsidRPr="00DE0D9E">
              <w:rPr>
                <w:szCs w:val="22"/>
              </w:rPr>
              <w:t>an Agile development environment</w:t>
            </w:r>
            <w:r w:rsidRPr="00DE0D9E">
              <w:rPr>
                <w:szCs w:val="22"/>
              </w:rPr>
              <w:t>.</w:t>
            </w:r>
          </w:p>
          <w:p w:rsidR="00F86B71" w:rsidRPr="00DE0D9E" w:rsidRDefault="00F86B71" w:rsidP="00F86B71">
            <w:pPr>
              <w:pStyle w:val="Achievement"/>
              <w:numPr>
                <w:ilvl w:val="0"/>
                <w:numId w:val="30"/>
              </w:numPr>
              <w:rPr>
                <w:szCs w:val="22"/>
              </w:rPr>
            </w:pPr>
            <w:r w:rsidRPr="00DE0D9E">
              <w:rPr>
                <w:szCs w:val="22"/>
              </w:rPr>
              <w:t>3 years of experience in search engine optimization and analysis</w:t>
            </w:r>
            <w:r w:rsidR="00F73CAD" w:rsidRPr="00DE0D9E">
              <w:rPr>
                <w:szCs w:val="22"/>
              </w:rPr>
              <w:t>.</w:t>
            </w:r>
          </w:p>
          <w:p w:rsidR="00F86B71" w:rsidRPr="00DE0D9E" w:rsidRDefault="00F86B71" w:rsidP="00F86B71">
            <w:pPr>
              <w:pStyle w:val="Achievement"/>
              <w:numPr>
                <w:ilvl w:val="0"/>
                <w:numId w:val="30"/>
              </w:numPr>
              <w:rPr>
                <w:szCs w:val="22"/>
              </w:rPr>
            </w:pPr>
            <w:r w:rsidRPr="00DE0D9E">
              <w:rPr>
                <w:szCs w:val="22"/>
              </w:rPr>
              <w:t>2 years of experience developing in PHP, MySQL, Classic ASP and Access Database Programming.</w:t>
            </w:r>
          </w:p>
          <w:p w:rsidR="00F86B71" w:rsidRPr="00DE0D9E" w:rsidRDefault="00F86B71" w:rsidP="00F86B71">
            <w:pPr>
              <w:pStyle w:val="Achievement"/>
              <w:numPr>
                <w:ilvl w:val="0"/>
                <w:numId w:val="30"/>
              </w:numPr>
              <w:rPr>
                <w:szCs w:val="22"/>
              </w:rPr>
            </w:pPr>
            <w:r w:rsidRPr="00DE0D9E">
              <w:rPr>
                <w:szCs w:val="22"/>
              </w:rPr>
              <w:t>Solid understanding of web development standards using HTML and CSS</w:t>
            </w:r>
            <w:r w:rsidR="00A1314A" w:rsidRPr="00DE0D9E">
              <w:rPr>
                <w:szCs w:val="22"/>
              </w:rPr>
              <w:t xml:space="preserve"> from the early days of web development</w:t>
            </w:r>
            <w:r w:rsidRPr="00DE0D9E">
              <w:rPr>
                <w:szCs w:val="22"/>
              </w:rPr>
              <w:t>.</w:t>
            </w:r>
          </w:p>
          <w:p w:rsidR="00F86B71" w:rsidRPr="00DE0D9E" w:rsidRDefault="00F86B71" w:rsidP="00F86B71">
            <w:pPr>
              <w:pStyle w:val="Achievement"/>
              <w:numPr>
                <w:ilvl w:val="0"/>
                <w:numId w:val="30"/>
              </w:numPr>
              <w:rPr>
                <w:szCs w:val="22"/>
              </w:rPr>
            </w:pPr>
            <w:r w:rsidRPr="00DE0D9E">
              <w:rPr>
                <w:szCs w:val="22"/>
              </w:rPr>
              <w:t xml:space="preserve">Familiar with </w:t>
            </w:r>
            <w:r w:rsidR="00937028" w:rsidRPr="00DE0D9E">
              <w:rPr>
                <w:szCs w:val="22"/>
              </w:rPr>
              <w:t xml:space="preserve">Visual Studio, </w:t>
            </w:r>
            <w:r w:rsidR="00BF508D" w:rsidRPr="00DE0D9E">
              <w:rPr>
                <w:szCs w:val="22"/>
              </w:rPr>
              <w:t>Webforms Page</w:t>
            </w:r>
            <w:r w:rsidR="00DA12C0" w:rsidRPr="00DE0D9E">
              <w:rPr>
                <w:szCs w:val="22"/>
              </w:rPr>
              <w:t>/Control</w:t>
            </w:r>
            <w:r w:rsidR="00BF508D" w:rsidRPr="00DE0D9E">
              <w:rPr>
                <w:szCs w:val="22"/>
              </w:rPr>
              <w:t xml:space="preserve"> Lifecycle</w:t>
            </w:r>
            <w:r w:rsidR="003E0C39" w:rsidRPr="00DE0D9E">
              <w:rPr>
                <w:szCs w:val="22"/>
              </w:rPr>
              <w:t>s</w:t>
            </w:r>
            <w:r w:rsidR="00CE5B25" w:rsidRPr="00DE0D9E">
              <w:rPr>
                <w:szCs w:val="22"/>
              </w:rPr>
              <w:t xml:space="preserve"> and Viewstate</w:t>
            </w:r>
            <w:r w:rsidR="00BF508D" w:rsidRPr="00DE0D9E">
              <w:rPr>
                <w:szCs w:val="22"/>
              </w:rPr>
              <w:t xml:space="preserve">, </w:t>
            </w:r>
            <w:r w:rsidR="00937028" w:rsidRPr="00DE0D9E">
              <w:rPr>
                <w:szCs w:val="22"/>
              </w:rPr>
              <w:t xml:space="preserve">Balsamiq, Photoshop, IIS, Git, </w:t>
            </w:r>
            <w:r w:rsidRPr="00DE0D9E">
              <w:rPr>
                <w:szCs w:val="22"/>
              </w:rPr>
              <w:t xml:space="preserve">Javascript Module Pattern, Prototyping, Closures, jQuery, VelocityJS, GSAP, TimelineMax, ChosenJS, RequireJS, FancyBox, TinyMCE, LESS, Linq, Regular Expressions, </w:t>
            </w:r>
            <w:r w:rsidR="000D42BA" w:rsidRPr="00DE0D9E">
              <w:rPr>
                <w:szCs w:val="22"/>
              </w:rPr>
              <w:t xml:space="preserve">Google Analytics, Google AdWords, </w:t>
            </w:r>
            <w:r w:rsidRPr="00DE0D9E">
              <w:rPr>
                <w:szCs w:val="22"/>
              </w:rPr>
              <w:t>responsive design using Media Queries, feature Polyfills and CSS Resets.</w:t>
            </w:r>
          </w:p>
          <w:p w:rsidR="00CA7C59" w:rsidRDefault="00F86B71" w:rsidP="00DE0D9E">
            <w:pPr>
              <w:pStyle w:val="Achievement"/>
              <w:numPr>
                <w:ilvl w:val="0"/>
                <w:numId w:val="30"/>
              </w:numPr>
              <w:spacing w:after="3840"/>
            </w:pPr>
            <w:r w:rsidRPr="00DE0D9E">
              <w:rPr>
                <w:szCs w:val="22"/>
              </w:rPr>
              <w:t>Experience using an issue tracker; in particular, FogBugz.</w:t>
            </w:r>
          </w:p>
        </w:tc>
      </w:tr>
      <w:tr w:rsidR="00F86B71" w:rsidRPr="00DE0D9E" w:rsidTr="00937028">
        <w:tc>
          <w:tcPr>
            <w:tcW w:w="5000" w:type="pct"/>
            <w:gridSpan w:val="3"/>
          </w:tcPr>
          <w:p w:rsidR="00F86B71" w:rsidRPr="00DE0D9E" w:rsidRDefault="00F86B71" w:rsidP="000032BD">
            <w:pPr>
              <w:pStyle w:val="SectionTitle"/>
              <w:rPr>
                <w:sz w:val="24"/>
                <w:szCs w:val="24"/>
              </w:rPr>
            </w:pPr>
            <w:r w:rsidRPr="00DE0D9E">
              <w:rPr>
                <w:sz w:val="24"/>
                <w:szCs w:val="24"/>
              </w:rPr>
              <w:lastRenderedPageBreak/>
              <w:t>Professional Experience</w:t>
            </w:r>
          </w:p>
        </w:tc>
      </w:tr>
      <w:tr w:rsidR="00937028" w:rsidTr="00937028">
        <w:trPr>
          <w:gridAfter w:val="1"/>
          <w:wAfter w:w="4" w:type="pct"/>
        </w:trPr>
        <w:tc>
          <w:tcPr>
            <w:tcW w:w="366" w:type="pct"/>
          </w:tcPr>
          <w:p w:rsidR="00937028" w:rsidRDefault="00937028" w:rsidP="00937028"/>
        </w:tc>
        <w:tc>
          <w:tcPr>
            <w:tcW w:w="4630" w:type="pct"/>
          </w:tcPr>
          <w:p w:rsidR="00C258F4" w:rsidRPr="00C258F4" w:rsidRDefault="00C258F4" w:rsidP="00BB2EB7">
            <w:pPr>
              <w:pStyle w:val="JobTitle"/>
              <w:spacing w:before="240" w:after="0"/>
              <w:rPr>
                <w:b/>
                <w:i w:val="0"/>
                <w:sz w:val="18"/>
                <w:szCs w:val="18"/>
              </w:rPr>
            </w:pPr>
            <w:r w:rsidRPr="00F15B38">
              <w:rPr>
                <w:b/>
                <w:i w:val="0"/>
                <w:sz w:val="22"/>
                <w:szCs w:val="22"/>
              </w:rPr>
              <w:t>Web Developer</w:t>
            </w:r>
            <w:r w:rsidRPr="00C258F4">
              <w:rPr>
                <w:b/>
                <w:sz w:val="22"/>
                <w:szCs w:val="22"/>
              </w:rPr>
              <w:t xml:space="preserve"> </w:t>
            </w:r>
            <w:r w:rsidR="00F15B38">
              <w:rPr>
                <w:b/>
                <w:i w:val="0"/>
                <w:sz w:val="22"/>
                <w:szCs w:val="22"/>
              </w:rPr>
              <w:t xml:space="preserve">| </w:t>
            </w:r>
            <w:r w:rsidRPr="001C122E">
              <w:rPr>
                <w:b/>
                <w:i w:val="0"/>
                <w:sz w:val="20"/>
              </w:rPr>
              <w:t xml:space="preserve">Loop Management </w:t>
            </w:r>
            <w:r w:rsidRPr="001C122E">
              <w:rPr>
                <w:i w:val="0"/>
                <w:sz w:val="20"/>
              </w:rPr>
              <w:t>(AutoLoop.net)</w:t>
            </w:r>
          </w:p>
          <w:p w:rsidR="00937028" w:rsidRPr="001C122E" w:rsidRDefault="006A401C" w:rsidP="00C258F4">
            <w:pPr>
              <w:pStyle w:val="JobTitle"/>
              <w:spacing w:before="0" w:after="240"/>
              <w:rPr>
                <w:i w:val="0"/>
                <w:sz w:val="20"/>
              </w:rPr>
            </w:pPr>
            <w:r w:rsidRPr="001C122E">
              <w:rPr>
                <w:i w:val="0"/>
                <w:sz w:val="20"/>
              </w:rPr>
              <w:t>May 2011 -</w:t>
            </w:r>
            <w:r w:rsidR="00937028" w:rsidRPr="001C122E">
              <w:rPr>
                <w:i w:val="0"/>
                <w:sz w:val="20"/>
              </w:rPr>
              <w:t xml:space="preserve"> August 2013 (Full Time)</w:t>
            </w:r>
            <w:r w:rsidR="00E71D07" w:rsidRPr="001C122E">
              <w:rPr>
                <w:i w:val="0"/>
                <w:sz w:val="20"/>
              </w:rPr>
              <w:t xml:space="preserve"> </w:t>
            </w:r>
            <w:r w:rsidR="004C249B" w:rsidRPr="001C122E">
              <w:rPr>
                <w:i w:val="0"/>
                <w:sz w:val="20"/>
              </w:rPr>
              <w:t xml:space="preserve"> </w:t>
            </w:r>
            <w:r w:rsidR="00E71D07" w:rsidRPr="001C122E">
              <w:rPr>
                <w:i w:val="0"/>
                <w:sz w:val="20"/>
              </w:rPr>
              <w:t xml:space="preserve">– </w:t>
            </w:r>
            <w:r w:rsidRPr="001C122E">
              <w:rPr>
                <w:i w:val="0"/>
                <w:sz w:val="20"/>
              </w:rPr>
              <w:t xml:space="preserve"> </w:t>
            </w:r>
            <w:r w:rsidR="00937028" w:rsidRPr="001C122E">
              <w:rPr>
                <w:i w:val="0"/>
                <w:sz w:val="20"/>
              </w:rPr>
              <w:t>Clearwater, FL</w:t>
            </w:r>
            <w:r w:rsidR="00E71D07" w:rsidRPr="001C122E">
              <w:rPr>
                <w:i w:val="0"/>
                <w:sz w:val="20"/>
              </w:rPr>
              <w:br/>
              <w:t xml:space="preserve">August 2013 </w:t>
            </w:r>
            <w:r w:rsidRPr="001C122E">
              <w:rPr>
                <w:i w:val="0"/>
                <w:sz w:val="20"/>
              </w:rPr>
              <w:t>-</w:t>
            </w:r>
            <w:r w:rsidR="00E71D07" w:rsidRPr="001C122E">
              <w:rPr>
                <w:i w:val="0"/>
                <w:sz w:val="20"/>
              </w:rPr>
              <w:t xml:space="preserve"> Current (Contract)</w:t>
            </w:r>
            <w:r w:rsidRPr="001C122E">
              <w:rPr>
                <w:i w:val="0"/>
                <w:sz w:val="20"/>
              </w:rPr>
              <w:t xml:space="preserve"> </w:t>
            </w:r>
            <w:r w:rsidR="00E71D07" w:rsidRPr="001C122E">
              <w:rPr>
                <w:i w:val="0"/>
                <w:sz w:val="20"/>
              </w:rPr>
              <w:t xml:space="preserve"> –</w:t>
            </w:r>
            <w:r w:rsidRPr="001C122E">
              <w:rPr>
                <w:i w:val="0"/>
                <w:sz w:val="20"/>
              </w:rPr>
              <w:t xml:space="preserve"> </w:t>
            </w:r>
            <w:r w:rsidR="00E71D07" w:rsidRPr="001C122E">
              <w:rPr>
                <w:i w:val="0"/>
                <w:sz w:val="20"/>
              </w:rPr>
              <w:t xml:space="preserve"> Seattle, WA</w:t>
            </w:r>
          </w:p>
          <w:p w:rsidR="00FC53ED" w:rsidRPr="00DE0D9E" w:rsidRDefault="00937028" w:rsidP="00C258F4">
            <w:pPr>
              <w:pStyle w:val="Achievement"/>
              <w:numPr>
                <w:ilvl w:val="0"/>
                <w:numId w:val="0"/>
              </w:numPr>
              <w:spacing w:after="120"/>
              <w:rPr>
                <w:szCs w:val="22"/>
              </w:rPr>
            </w:pPr>
            <w:r w:rsidRPr="00DE0D9E">
              <w:rPr>
                <w:szCs w:val="22"/>
              </w:rPr>
              <w:t xml:space="preserve">I work primarily in ASP.NET Webforms and occasionally </w:t>
            </w:r>
            <w:r w:rsidR="004C3EA8" w:rsidRPr="00DE0D9E">
              <w:rPr>
                <w:szCs w:val="22"/>
              </w:rPr>
              <w:t xml:space="preserve">in </w:t>
            </w:r>
            <w:r w:rsidRPr="00DE0D9E">
              <w:rPr>
                <w:szCs w:val="22"/>
              </w:rPr>
              <w:t>ASP.NET MVC to update and maintain the AutoLoop line of products.</w:t>
            </w:r>
            <w:r w:rsidR="00827EEF" w:rsidRPr="00DE0D9E">
              <w:rPr>
                <w:szCs w:val="22"/>
              </w:rPr>
              <w:t xml:space="preserve"> I work daily in C#, HTML, CSS/</w:t>
            </w:r>
            <w:r w:rsidRPr="00DE0D9E">
              <w:rPr>
                <w:szCs w:val="22"/>
              </w:rPr>
              <w:t xml:space="preserve">LESS, Javascript, jQuery, SQL changescripts and stored procedures throughout the applications to generate new features and troubleshoot, solve and fix bugs whenever necessary. </w:t>
            </w:r>
          </w:p>
          <w:p w:rsidR="00FC53ED" w:rsidRPr="00DE0D9E" w:rsidRDefault="00937028" w:rsidP="00C258F4">
            <w:pPr>
              <w:pStyle w:val="Achievement"/>
              <w:numPr>
                <w:ilvl w:val="0"/>
                <w:numId w:val="0"/>
              </w:numPr>
              <w:spacing w:after="120"/>
              <w:rPr>
                <w:szCs w:val="22"/>
              </w:rPr>
            </w:pPr>
            <w:r w:rsidRPr="00DE0D9E">
              <w:rPr>
                <w:szCs w:val="22"/>
              </w:rPr>
              <w:t xml:space="preserve">During my employment at Loop, I’ve written console and desktop apps, created new Webforms pages and Custom Controls, worked occasionally in MVC, rebuilt the master page structure to give more functionality, implemented a uniform error feedback system throughout the app, </w:t>
            </w:r>
            <w:r w:rsidR="00741BE8" w:rsidRPr="00DE0D9E">
              <w:rPr>
                <w:szCs w:val="22"/>
              </w:rPr>
              <w:t xml:space="preserve">engineered </w:t>
            </w:r>
            <w:r w:rsidRPr="00DE0D9E">
              <w:rPr>
                <w:szCs w:val="22"/>
              </w:rPr>
              <w:t xml:space="preserve">solutions to reduce redundancy in many places, implemented Javascript and CSS bundling, converted many thousands of lines of CSS to LESS and converted email creative to outlook-compliant emails which are viewed by millions of people. I am responsible for generating page and report mockups in </w:t>
            </w:r>
            <w:r w:rsidR="00EF2736" w:rsidRPr="00DE0D9E">
              <w:rPr>
                <w:szCs w:val="22"/>
              </w:rPr>
              <w:t xml:space="preserve">Balsamiq and/or </w:t>
            </w:r>
            <w:r w:rsidRPr="00DE0D9E">
              <w:rPr>
                <w:szCs w:val="22"/>
              </w:rPr>
              <w:t>Photoshop</w:t>
            </w:r>
            <w:r w:rsidR="00605919" w:rsidRPr="00DE0D9E">
              <w:rPr>
                <w:szCs w:val="22"/>
              </w:rPr>
              <w:t>,</w:t>
            </w:r>
            <w:r w:rsidRPr="00DE0D9E">
              <w:rPr>
                <w:szCs w:val="22"/>
              </w:rPr>
              <w:t xml:space="preserve"> and live mockups with real datasets for review by OEM executives from companies such as Subaru, Mercedes and Toyota. I have some exposure to AngularJS, but it has not been a focal point of my daily responsibilities.</w:t>
            </w:r>
          </w:p>
          <w:p w:rsidR="00937028" w:rsidRPr="00E114E5" w:rsidRDefault="002F26A6" w:rsidP="00C258F4">
            <w:pPr>
              <w:pStyle w:val="Achievement"/>
              <w:numPr>
                <w:ilvl w:val="0"/>
                <w:numId w:val="0"/>
              </w:numPr>
              <w:spacing w:after="0"/>
              <w:rPr>
                <w:sz w:val="20"/>
              </w:rPr>
            </w:pPr>
            <w:r w:rsidRPr="00DE0D9E">
              <w:rPr>
                <w:szCs w:val="22"/>
              </w:rPr>
              <w:t xml:space="preserve">I also constructed the previous iteration of AutoLoop’s brochure site, which can be found on the Wayback machine: </w:t>
            </w:r>
            <w:hyperlink r:id="rId10" w:history="1">
              <w:r w:rsidR="00E114E5" w:rsidRPr="00DE0D9E">
                <w:rPr>
                  <w:rStyle w:val="Hyperlink"/>
                  <w:szCs w:val="22"/>
                </w:rPr>
                <w:t>http://goo.gl/FNfBbY</w:t>
              </w:r>
            </w:hyperlink>
            <w:r w:rsidR="00E114E5" w:rsidRPr="00DE0D9E">
              <w:rPr>
                <w:szCs w:val="22"/>
              </w:rPr>
              <w:t xml:space="preserve"> </w:t>
            </w:r>
            <w:r w:rsidRPr="00DE0D9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605919" w:rsidRPr="00605919" w:rsidRDefault="00605919" w:rsidP="00C258F4">
            <w:pPr>
              <w:pStyle w:val="JobTitle"/>
              <w:spacing w:before="0"/>
              <w:rPr>
                <w:i w:val="0"/>
              </w:rPr>
            </w:pPr>
          </w:p>
          <w:p w:rsidR="00FE7622" w:rsidRPr="00605919" w:rsidRDefault="00605919" w:rsidP="00C258F4">
            <w:pPr>
              <w:pStyle w:val="JobTitle"/>
              <w:spacing w:before="0"/>
              <w:rPr>
                <w:i w:val="0"/>
              </w:rPr>
            </w:pPr>
            <w:r w:rsidRPr="00605919">
              <w:rPr>
                <w:i w:val="0"/>
              </w:rPr>
              <w:br/>
            </w:r>
          </w:p>
          <w:p w:rsidR="00937028" w:rsidRDefault="00937028" w:rsidP="00C258F4">
            <w:pPr>
              <w:pStyle w:val="CompanyName1"/>
              <w:tabs>
                <w:tab w:val="right" w:pos="-12412"/>
              </w:tabs>
              <w:spacing w:before="0" w:after="0"/>
              <w:rPr>
                <w:sz w:val="18"/>
                <w:szCs w:val="18"/>
              </w:rPr>
            </w:pPr>
            <w:r w:rsidRPr="00F15B38">
              <w:rPr>
                <w:b/>
                <w:szCs w:val="22"/>
              </w:rPr>
              <w:t>Developer</w:t>
            </w:r>
            <w:r w:rsidR="00B05F0D" w:rsidRPr="00C258F4">
              <w:rPr>
                <w:b/>
                <w:i/>
                <w:szCs w:val="22"/>
              </w:rPr>
              <w:t xml:space="preserve"> </w:t>
            </w:r>
            <w:r w:rsidR="00F15B38">
              <w:rPr>
                <w:b/>
                <w:szCs w:val="22"/>
              </w:rPr>
              <w:t>|</w:t>
            </w:r>
            <w:r w:rsidR="00B05F0D" w:rsidRPr="00C258F4">
              <w:rPr>
                <w:b/>
                <w:sz w:val="18"/>
                <w:szCs w:val="18"/>
              </w:rPr>
              <w:t xml:space="preserve"> </w:t>
            </w:r>
            <w:r w:rsidR="00B05F0D" w:rsidRPr="001C122E">
              <w:rPr>
                <w:b/>
                <w:sz w:val="20"/>
              </w:rPr>
              <w:t>GMusic</w:t>
            </w:r>
            <w:r w:rsidR="00B05F0D" w:rsidRPr="001C122E">
              <w:rPr>
                <w:sz w:val="20"/>
              </w:rPr>
              <w:t xml:space="preserve"> (</w:t>
            </w:r>
            <w:hyperlink r:id="rId11" w:history="1">
              <w:r w:rsidR="00B05F0D" w:rsidRPr="001C122E">
                <w:rPr>
                  <w:rStyle w:val="Hyperlink"/>
                  <w:sz w:val="20"/>
                </w:rPr>
                <w:t>gmusic.codeplex.com</w:t>
              </w:r>
            </w:hyperlink>
            <w:r w:rsidR="00B05F0D" w:rsidRPr="001C122E">
              <w:rPr>
                <w:sz w:val="20"/>
              </w:rPr>
              <w:t>)</w:t>
            </w:r>
          </w:p>
          <w:p w:rsidR="00C258F4" w:rsidRPr="001C122E" w:rsidRDefault="00C258F4" w:rsidP="00C258F4">
            <w:pPr>
              <w:pStyle w:val="CompanyName1"/>
              <w:tabs>
                <w:tab w:val="right" w:pos="-12412"/>
              </w:tabs>
              <w:spacing w:before="0" w:after="240"/>
              <w:rPr>
                <w:sz w:val="20"/>
              </w:rPr>
            </w:pPr>
            <w:r w:rsidRPr="001C122E">
              <w:rPr>
                <w:sz w:val="20"/>
              </w:rPr>
              <w:t xml:space="preserve">August 2011  </w:t>
            </w:r>
            <w:r w:rsidRPr="001C122E">
              <w:rPr>
                <w:sz w:val="20"/>
              </w:rPr>
              <w:softHyphen/>
              <w:t>–  Clearwater, FL</w:t>
            </w:r>
          </w:p>
          <w:p w:rsidR="00FC53ED" w:rsidRPr="001C122E" w:rsidRDefault="00FE7622" w:rsidP="00C258F4">
            <w:pPr>
              <w:pStyle w:val="Achievement"/>
              <w:numPr>
                <w:ilvl w:val="0"/>
                <w:numId w:val="0"/>
              </w:numPr>
              <w:spacing w:after="120"/>
              <w:rPr>
                <w:szCs w:val="22"/>
              </w:rPr>
            </w:pPr>
            <w:r w:rsidRPr="001C122E">
              <w:rPr>
                <w:szCs w:val="22"/>
              </w:rPr>
              <w:t xml:space="preserve">Now defunct, Google Music Player was an unofficial .NET C# Windows Desktop app I created to allow users to run Google’s Music Service through a standalone windows desktop app so it wasn’t dependent on a web browser being run, </w:t>
            </w:r>
            <w:r w:rsidR="005F5037" w:rsidRPr="001C122E">
              <w:rPr>
                <w:szCs w:val="22"/>
              </w:rPr>
              <w:t xml:space="preserve">with the </w:t>
            </w:r>
            <w:r w:rsidRPr="001C122E">
              <w:rPr>
                <w:szCs w:val="22"/>
              </w:rPr>
              <w:t>added functionality of a mini player and minimize-to-tray</w:t>
            </w:r>
            <w:r w:rsidR="006D355E" w:rsidRPr="001C122E">
              <w:rPr>
                <w:szCs w:val="22"/>
              </w:rPr>
              <w:t xml:space="preserve"> feature</w:t>
            </w:r>
            <w:r w:rsidRPr="001C122E">
              <w:rPr>
                <w:szCs w:val="22"/>
              </w:rPr>
              <w:t xml:space="preserve">. </w:t>
            </w:r>
          </w:p>
          <w:p w:rsidR="00937028" w:rsidRPr="00FE7622" w:rsidRDefault="00FE7622" w:rsidP="00C258F4">
            <w:pPr>
              <w:pStyle w:val="Achievement"/>
              <w:numPr>
                <w:ilvl w:val="0"/>
                <w:numId w:val="0"/>
              </w:numPr>
              <w:spacing w:after="0"/>
              <w:rPr>
                <w:sz w:val="18"/>
                <w:szCs w:val="18"/>
              </w:rPr>
            </w:pPr>
            <w:r w:rsidRPr="001C122E">
              <w:rPr>
                <w:szCs w:val="22"/>
              </w:rPr>
              <w:t xml:space="preserve">It was featured </w:t>
            </w:r>
            <w:r w:rsidR="00C258F4" w:rsidRPr="001C122E">
              <w:rPr>
                <w:szCs w:val="22"/>
              </w:rPr>
              <w:t xml:space="preserve">by </w:t>
            </w:r>
            <w:hyperlink r:id="rId12" w:history="1">
              <w:r w:rsidRPr="001C122E">
                <w:rPr>
                  <w:rStyle w:val="Hyperlink"/>
                  <w:szCs w:val="22"/>
                </w:rPr>
                <w:t>Lifehacker</w:t>
              </w:r>
            </w:hyperlink>
            <w:r w:rsidRPr="001C122E">
              <w:rPr>
                <w:szCs w:val="22"/>
              </w:rPr>
              <w:t xml:space="preserve"> and </w:t>
            </w:r>
            <w:hyperlink r:id="rId13" w:history="1">
              <w:r w:rsidRPr="001C122E">
                <w:rPr>
                  <w:rStyle w:val="Hyperlink"/>
                  <w:szCs w:val="22"/>
                </w:rPr>
                <w:t>AddictiveTips</w:t>
              </w:r>
            </w:hyperlink>
            <w:r w:rsidRPr="001C122E">
              <w:rPr>
                <w:szCs w:val="22"/>
              </w:rPr>
              <w:t>.</w:t>
            </w:r>
          </w:p>
        </w:tc>
      </w:tr>
      <w:tr w:rsidR="00937028" w:rsidRPr="00937028" w:rsidTr="00605919">
        <w:trPr>
          <w:gridAfter w:val="1"/>
          <w:wAfter w:w="4" w:type="pct"/>
          <w:trHeight w:val="1638"/>
        </w:trPr>
        <w:tc>
          <w:tcPr>
            <w:tcW w:w="366" w:type="pct"/>
          </w:tcPr>
          <w:p w:rsidR="00937028" w:rsidRDefault="00937028" w:rsidP="000032BD"/>
        </w:tc>
        <w:tc>
          <w:tcPr>
            <w:tcW w:w="4630" w:type="pct"/>
          </w:tcPr>
          <w:p w:rsidR="00C258F4" w:rsidRPr="00605919" w:rsidRDefault="00605919" w:rsidP="00605919">
            <w:pPr>
              <w:pStyle w:val="JobTitle"/>
              <w:rPr>
                <w:i w:val="0"/>
              </w:rPr>
            </w:pPr>
            <w:r w:rsidRPr="00605919">
              <w:rPr>
                <w:i w:val="0"/>
              </w:rPr>
              <w:br/>
            </w:r>
            <w:r w:rsidRPr="00605919">
              <w:rPr>
                <w:i w:val="0"/>
              </w:rPr>
              <w:br/>
            </w:r>
            <w:r>
              <w:br/>
            </w:r>
            <w:r w:rsidR="00C258F4" w:rsidRPr="00605919">
              <w:rPr>
                <w:b/>
                <w:i w:val="0"/>
                <w:szCs w:val="22"/>
              </w:rPr>
              <w:t xml:space="preserve">Web Developer </w:t>
            </w:r>
            <w:r w:rsidR="00F15B38" w:rsidRPr="00605919">
              <w:rPr>
                <w:b/>
                <w:i w:val="0"/>
                <w:szCs w:val="22"/>
              </w:rPr>
              <w:t>|</w:t>
            </w:r>
            <w:r w:rsidR="00C258F4" w:rsidRPr="00605919">
              <w:rPr>
                <w:b/>
                <w:i w:val="0"/>
                <w:sz w:val="18"/>
                <w:szCs w:val="18"/>
              </w:rPr>
              <w:t xml:space="preserve"> </w:t>
            </w:r>
            <w:r w:rsidR="00C258F4" w:rsidRPr="001C122E">
              <w:rPr>
                <w:b/>
                <w:i w:val="0"/>
                <w:sz w:val="20"/>
              </w:rPr>
              <w:t>SureIllDrawThat.com</w:t>
            </w:r>
          </w:p>
          <w:p w:rsidR="00937028" w:rsidRPr="001C122E" w:rsidRDefault="00FE7622" w:rsidP="00C258F4">
            <w:pPr>
              <w:pStyle w:val="CompanyName1"/>
              <w:tabs>
                <w:tab w:val="right" w:pos="-12412"/>
              </w:tabs>
              <w:spacing w:before="0" w:after="240"/>
              <w:rPr>
                <w:sz w:val="20"/>
              </w:rPr>
            </w:pPr>
            <w:r w:rsidRPr="001C122E">
              <w:rPr>
                <w:sz w:val="20"/>
              </w:rPr>
              <w:t xml:space="preserve">April 2011 </w:t>
            </w:r>
            <w:r w:rsidR="006A401C" w:rsidRPr="001C122E">
              <w:rPr>
                <w:sz w:val="20"/>
              </w:rPr>
              <w:t>-</w:t>
            </w:r>
            <w:r w:rsidRPr="001C122E">
              <w:rPr>
                <w:sz w:val="20"/>
              </w:rPr>
              <w:t xml:space="preserve"> August 2011</w:t>
            </w:r>
            <w:r w:rsidR="006A401C" w:rsidRPr="001C122E">
              <w:rPr>
                <w:sz w:val="20"/>
              </w:rPr>
              <w:t xml:space="preserve">  </w:t>
            </w:r>
            <w:r w:rsidR="006A401C"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 xml:space="preserve">I built this site from scratch in ASP.NET Webforms, C# and T-SQL using the ASP.NET Membership system, with jQuery and AJAX giving some nice usability interactions and avoiding postbacks when appropriate. </w:t>
            </w:r>
            <w:r w:rsidR="00B41F2D" w:rsidRPr="001C122E">
              <w:rPr>
                <w:szCs w:val="22"/>
              </w:rPr>
              <w:t>The site featured a Reddit-style up/downvote system and</w:t>
            </w:r>
            <w:r w:rsidR="00556099" w:rsidRPr="001C122E">
              <w:rPr>
                <w:szCs w:val="22"/>
              </w:rPr>
              <w:t xml:space="preserve"> Tumblr, Facebook, </w:t>
            </w:r>
            <w:r w:rsidRPr="001C122E">
              <w:rPr>
                <w:szCs w:val="22"/>
              </w:rPr>
              <w:t>Google Checkout</w:t>
            </w:r>
            <w:r w:rsidR="003A3F3C" w:rsidRPr="001C122E">
              <w:rPr>
                <w:szCs w:val="22"/>
              </w:rPr>
              <w:t xml:space="preserve"> and AdWords</w:t>
            </w:r>
            <w:r w:rsidRPr="001C122E">
              <w:rPr>
                <w:szCs w:val="22"/>
              </w:rPr>
              <w:t xml:space="preserve"> integration.</w:t>
            </w:r>
            <w:r w:rsidR="002F26A6" w:rsidRPr="001C122E">
              <w:rPr>
                <w:szCs w:val="22"/>
              </w:rPr>
              <w:t xml:space="preserve"> Unfortunate</w:t>
            </w:r>
            <w:r w:rsidR="00F87430" w:rsidRPr="001C122E">
              <w:rPr>
                <w:szCs w:val="22"/>
              </w:rPr>
              <w:t>ly this site is no longer onlin</w:t>
            </w:r>
            <w:r w:rsidR="00B73F71" w:rsidRPr="001C122E">
              <w:rPr>
                <w:szCs w:val="22"/>
              </w:rPr>
              <w:t>e or available via Wayback</w:t>
            </w:r>
            <w:r w:rsidR="002F26A6" w:rsidRPr="001C122E">
              <w:rPr>
                <w:szCs w:val="22"/>
              </w:rPr>
              <w:t>.</w:t>
            </w:r>
          </w:p>
        </w:tc>
      </w:tr>
      <w:tr w:rsidR="00937028" w:rsidRPr="00937028" w:rsidTr="00937028">
        <w:trPr>
          <w:gridAfter w:val="1"/>
          <w:wAfter w:w="4" w:type="pct"/>
        </w:trPr>
        <w:tc>
          <w:tcPr>
            <w:tcW w:w="366" w:type="pct"/>
          </w:tcPr>
          <w:p w:rsidR="00937028" w:rsidRDefault="00937028" w:rsidP="000032BD"/>
        </w:tc>
        <w:tc>
          <w:tcPr>
            <w:tcW w:w="4630" w:type="pct"/>
          </w:tcPr>
          <w:p w:rsidR="00937028" w:rsidRPr="00C258F4" w:rsidRDefault="00605919" w:rsidP="00C258F4">
            <w:pPr>
              <w:pStyle w:val="CompanyName1"/>
              <w:tabs>
                <w:tab w:val="right" w:pos="-12412"/>
              </w:tabs>
              <w:spacing w:before="0" w:after="0"/>
              <w:rPr>
                <w:b/>
                <w:sz w:val="18"/>
                <w:szCs w:val="18"/>
              </w:rPr>
            </w:pPr>
            <w:r w:rsidRPr="00605919">
              <w:rPr>
                <w:b/>
                <w:sz w:val="23"/>
                <w:szCs w:val="23"/>
              </w:rPr>
              <w:br/>
            </w:r>
            <w:r w:rsidRPr="00605919">
              <w:rPr>
                <w:b/>
                <w:sz w:val="23"/>
                <w:szCs w:val="23"/>
              </w:rPr>
              <w:br/>
            </w:r>
            <w:r>
              <w:rPr>
                <w:b/>
                <w:szCs w:val="22"/>
              </w:rPr>
              <w:br/>
            </w:r>
            <w:r w:rsidR="00937028" w:rsidRPr="00F15B38">
              <w:rPr>
                <w:b/>
                <w:szCs w:val="22"/>
              </w:rPr>
              <w:t>Web Developer</w:t>
            </w:r>
            <w:r w:rsidR="00B05F0D" w:rsidRPr="00F15B38">
              <w:rPr>
                <w:b/>
                <w:szCs w:val="22"/>
              </w:rPr>
              <w:t xml:space="preserve"> </w:t>
            </w:r>
            <w:r w:rsidR="00F15B38" w:rsidRPr="00F15B38">
              <w:rPr>
                <w:b/>
                <w:szCs w:val="22"/>
              </w:rPr>
              <w:t>|</w:t>
            </w:r>
            <w:r w:rsidR="00B05F0D" w:rsidRPr="00C258F4">
              <w:rPr>
                <w:b/>
                <w:sz w:val="18"/>
                <w:szCs w:val="18"/>
              </w:rPr>
              <w:t xml:space="preserve"> </w:t>
            </w:r>
            <w:r w:rsidR="00B05F0D" w:rsidRPr="001C122E">
              <w:rPr>
                <w:b/>
                <w:sz w:val="20"/>
              </w:rPr>
              <w:t>NetStuffers, LLC</w:t>
            </w:r>
          </w:p>
          <w:p w:rsidR="00C258F4" w:rsidRPr="001C122E" w:rsidRDefault="00C258F4" w:rsidP="00C258F4">
            <w:pPr>
              <w:pStyle w:val="CompanyName1"/>
              <w:tabs>
                <w:tab w:val="right" w:pos="-12412"/>
              </w:tabs>
              <w:spacing w:before="0" w:after="240"/>
              <w:rPr>
                <w:sz w:val="20"/>
              </w:rPr>
            </w:pPr>
            <w:r w:rsidRPr="001C122E">
              <w:rPr>
                <w:sz w:val="20"/>
              </w:rPr>
              <w:t xml:space="preserve">April 2011 - May 2011 (Contract)  </w:t>
            </w:r>
            <w:r w:rsidRPr="001C122E">
              <w:rPr>
                <w:sz w:val="20"/>
              </w:rPr>
              <w:softHyphen/>
              <w:t>–  Clearwater, FL</w:t>
            </w:r>
          </w:p>
          <w:p w:rsidR="00937028" w:rsidRPr="001C122E" w:rsidRDefault="00FE7622" w:rsidP="00C258F4">
            <w:pPr>
              <w:pStyle w:val="Achievement"/>
              <w:numPr>
                <w:ilvl w:val="0"/>
                <w:numId w:val="0"/>
              </w:numPr>
              <w:spacing w:after="0"/>
              <w:rPr>
                <w:szCs w:val="22"/>
              </w:rPr>
            </w:pPr>
            <w:r w:rsidRPr="001C122E">
              <w:rPr>
                <w:szCs w:val="22"/>
              </w:rPr>
              <w:t>I worked in PHP, CSS, HTML and JavaScript to generate updates, improvements and additions to a custom built PHP CMS called NetNinja (created by NetStuffers.) This was my first experience with Git.</w:t>
            </w:r>
          </w:p>
        </w:tc>
      </w:tr>
      <w:tr w:rsidR="00937028" w:rsidRPr="00937028" w:rsidTr="008C74C7">
        <w:trPr>
          <w:gridAfter w:val="1"/>
          <w:wAfter w:w="4" w:type="pct"/>
          <w:trHeight w:val="3087"/>
        </w:trPr>
        <w:tc>
          <w:tcPr>
            <w:tcW w:w="366" w:type="pct"/>
          </w:tcPr>
          <w:p w:rsidR="00937028" w:rsidRDefault="00937028" w:rsidP="000032BD"/>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sidRPr="00F15B38">
              <w:rPr>
                <w:b/>
                <w:i/>
                <w:szCs w:val="22"/>
              </w:rPr>
              <w:t xml:space="preserve"> </w:t>
            </w:r>
            <w:r w:rsidRPr="00F15B38">
              <w:rPr>
                <w:b/>
                <w:szCs w:val="22"/>
              </w:rPr>
              <w:t>|</w:t>
            </w:r>
            <w:r w:rsidRPr="00F15B38">
              <w:rPr>
                <w:b/>
                <w:i/>
                <w:szCs w:val="22"/>
              </w:rPr>
              <w:t xml:space="preserve"> </w:t>
            </w:r>
            <w:r w:rsidRPr="001C122E">
              <w:rPr>
                <w:b/>
                <w:sz w:val="20"/>
              </w:rPr>
              <w:t xml:space="preserve">Mandalay Solutions, Inc. </w:t>
            </w:r>
            <w:r w:rsidRPr="001C122E">
              <w:rPr>
                <w:sz w:val="20"/>
              </w:rPr>
              <w:t>(MandalaySolutions.com)</w:t>
            </w:r>
          </w:p>
          <w:p w:rsidR="00937028" w:rsidRPr="001C122E" w:rsidRDefault="00FE7622" w:rsidP="00F15B38">
            <w:pPr>
              <w:pStyle w:val="CompanyName1"/>
              <w:tabs>
                <w:tab w:val="right" w:pos="-12412"/>
              </w:tabs>
              <w:spacing w:before="0" w:after="240"/>
              <w:rPr>
                <w:sz w:val="20"/>
              </w:rPr>
            </w:pPr>
            <w:r w:rsidRPr="001C122E">
              <w:rPr>
                <w:sz w:val="20"/>
              </w:rPr>
              <w:t xml:space="preserve">April 2007 </w:t>
            </w:r>
            <w:r w:rsidR="006A401C" w:rsidRPr="001C122E">
              <w:rPr>
                <w:sz w:val="20"/>
              </w:rPr>
              <w:t>-</w:t>
            </w:r>
            <w:r w:rsidRPr="001C122E">
              <w:rPr>
                <w:sz w:val="20"/>
              </w:rPr>
              <w:t xml:space="preserve"> April 2011 </w:t>
            </w:r>
            <w:r w:rsidR="00937028" w:rsidRPr="001C122E">
              <w:rPr>
                <w:sz w:val="20"/>
              </w:rPr>
              <w:t>(Full Time)</w:t>
            </w:r>
            <w:r w:rsidR="006A401C" w:rsidRPr="001C122E">
              <w:rPr>
                <w:sz w:val="20"/>
              </w:rPr>
              <w:t xml:space="preserve">  </w:t>
            </w:r>
            <w:r w:rsidR="006A401C" w:rsidRPr="001C122E">
              <w:rPr>
                <w:sz w:val="20"/>
              </w:rPr>
              <w:softHyphen/>
              <w:t>–  Clearwater, FL</w:t>
            </w:r>
          </w:p>
          <w:p w:rsidR="00FC53ED" w:rsidRPr="001C122E" w:rsidRDefault="00FE7622" w:rsidP="00F15B38">
            <w:pPr>
              <w:pStyle w:val="Achievement"/>
              <w:numPr>
                <w:ilvl w:val="0"/>
                <w:numId w:val="0"/>
              </w:numPr>
              <w:spacing w:after="120"/>
              <w:rPr>
                <w:szCs w:val="22"/>
              </w:rPr>
            </w:pPr>
            <w:r w:rsidRPr="001C122E">
              <w:rPr>
                <w:szCs w:val="22"/>
              </w:rPr>
              <w:t>At Mandalay Solutions, I was the sole developer tasked with creating client sites to requirements using ASP, PHP, MySQL, ASP.NET Webforms, C#, T-SQL, HTML, CSS, JavaScript and jQuery. We were building interfaces with stringent cross-platform and cross-browser compatibility requirements in the period of widespread IE6 use and during the early days of mobile development. I was also responsible for testing Mandalay Solutions’ sites for visual (CSS/HTML) and interaction (JavaScript and jQuery) issues across platforms/browsers that account for the majority of the user base. During my time at Mandalay Solutions, I integrated several solutions into a CMS which went on to serve as the primary platform for Mandalay Solutions’ future sites, including MandalaySolutions.com.</w:t>
            </w:r>
            <w:r w:rsidR="002F26A6" w:rsidRPr="001C122E">
              <w:rPr>
                <w:szCs w:val="22"/>
              </w:rPr>
              <w:t xml:space="preserve"> </w:t>
            </w:r>
          </w:p>
          <w:p w:rsidR="00937028" w:rsidRPr="00E114E5" w:rsidRDefault="00791B2C" w:rsidP="001C122E">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4" w:history="1">
              <w:r w:rsidR="00E114E5" w:rsidRPr="001C122E">
                <w:rPr>
                  <w:rStyle w:val="Hyperlink"/>
                  <w:szCs w:val="22"/>
                </w:rPr>
                <w:t>http://goo.gl/NQ3pzY</w:t>
              </w:r>
            </w:hyperlink>
            <w:r w:rsidR="00E114E5" w:rsidRPr="001C122E">
              <w:rPr>
                <w:szCs w:val="22"/>
              </w:rPr>
              <w:t xml:space="preserve"> , and their portfolio (which had some cool jQuery effects for the time, here: </w:t>
            </w:r>
            <w:hyperlink r:id="rId15" w:history="1">
              <w:r w:rsidR="00E114E5" w:rsidRPr="001C122E">
                <w:rPr>
                  <w:rStyle w:val="Hyperlink"/>
                  <w:szCs w:val="22"/>
                </w:rPr>
                <w:t>http://goo.gl/PJcEz0</w:t>
              </w:r>
            </w:hyperlink>
            <w:r w:rsidR="00E114E5" w:rsidRPr="001C122E">
              <w:rPr>
                <w:szCs w:val="22"/>
              </w:rPr>
              <w:t xml:space="preserve"> .)</w:t>
            </w:r>
          </w:p>
        </w:tc>
      </w:tr>
      <w:tr w:rsidR="00791B2C" w:rsidRPr="00937028" w:rsidTr="00364262">
        <w:trPr>
          <w:gridAfter w:val="1"/>
          <w:wAfter w:w="4" w:type="pct"/>
        </w:trPr>
        <w:tc>
          <w:tcPr>
            <w:tcW w:w="366" w:type="pct"/>
          </w:tcPr>
          <w:p w:rsidR="00791B2C" w:rsidRDefault="00791B2C"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i/>
                <w:sz w:val="20"/>
              </w:rPr>
            </w:pPr>
            <w:r w:rsidRPr="00F15B38">
              <w:rPr>
                <w:b/>
                <w:szCs w:val="22"/>
              </w:rPr>
              <w:t>Web Developer</w:t>
            </w:r>
            <w:r>
              <w:rPr>
                <w:b/>
                <w:i/>
                <w:szCs w:val="22"/>
              </w:rPr>
              <w:t xml:space="preserve"> </w:t>
            </w:r>
            <w:r>
              <w:rPr>
                <w:b/>
                <w:szCs w:val="22"/>
              </w:rPr>
              <w:t>|</w:t>
            </w:r>
            <w:r w:rsidRPr="00F15B38">
              <w:rPr>
                <w:b/>
                <w:szCs w:val="22"/>
              </w:rPr>
              <w:t xml:space="preserve"> </w:t>
            </w:r>
            <w:r w:rsidRPr="001C122E">
              <w:rPr>
                <w:b/>
                <w:sz w:val="20"/>
              </w:rPr>
              <w:t xml:space="preserve">Fantastic Sams of Forida </w:t>
            </w:r>
            <w:r w:rsidRPr="001C122E">
              <w:rPr>
                <w:sz w:val="20"/>
              </w:rPr>
              <w:t>(FantasticSamsFlorida.com)</w:t>
            </w:r>
          </w:p>
          <w:p w:rsidR="00791B2C" w:rsidRPr="001C122E" w:rsidRDefault="00575E0E" w:rsidP="00F15B38">
            <w:pPr>
              <w:pStyle w:val="CompanyName1"/>
              <w:tabs>
                <w:tab w:val="right" w:pos="-12412"/>
              </w:tabs>
              <w:spacing w:before="0" w:after="240"/>
              <w:rPr>
                <w:sz w:val="20"/>
              </w:rPr>
            </w:pPr>
            <w:r w:rsidRPr="001C122E">
              <w:rPr>
                <w:sz w:val="20"/>
              </w:rPr>
              <w:t>February</w:t>
            </w:r>
            <w:r w:rsidR="00791B2C" w:rsidRPr="001C122E">
              <w:rPr>
                <w:sz w:val="20"/>
              </w:rPr>
              <w:t xml:space="preserve"> 20</w:t>
            </w:r>
            <w:r w:rsidRPr="001C122E">
              <w:rPr>
                <w:sz w:val="20"/>
              </w:rPr>
              <w:t>11</w:t>
            </w:r>
            <w:r w:rsidR="006A401C" w:rsidRPr="001C122E">
              <w:rPr>
                <w:sz w:val="20"/>
              </w:rPr>
              <w:t xml:space="preserve"> -</w:t>
            </w:r>
            <w:r w:rsidR="00791B2C" w:rsidRPr="001C122E">
              <w:rPr>
                <w:sz w:val="20"/>
              </w:rPr>
              <w:t xml:space="preserve"> </w:t>
            </w:r>
            <w:r w:rsidRPr="001C122E">
              <w:rPr>
                <w:sz w:val="20"/>
              </w:rPr>
              <w:t>August</w:t>
            </w:r>
            <w:r w:rsidR="00791B2C" w:rsidRPr="001C122E">
              <w:rPr>
                <w:sz w:val="20"/>
              </w:rPr>
              <w:t xml:space="preserve"> 2011 (via Mandalay</w:t>
            </w:r>
            <w:r w:rsidR="00B27CAD">
              <w:rPr>
                <w:sz w:val="20"/>
              </w:rPr>
              <w:t xml:space="preserve"> </w:t>
            </w:r>
            <w:r w:rsidR="006A56BE">
              <w:rPr>
                <w:sz w:val="20"/>
              </w:rPr>
              <w:t>Solutions</w:t>
            </w:r>
            <w:r w:rsidR="00791B2C" w:rsidRPr="001C122E">
              <w:rPr>
                <w:sz w:val="20"/>
              </w:rPr>
              <w:t>)</w:t>
            </w:r>
            <w:r w:rsidR="006A401C" w:rsidRPr="001C122E">
              <w:rPr>
                <w:sz w:val="20"/>
              </w:rPr>
              <w:t xml:space="preserve">  </w:t>
            </w:r>
            <w:r w:rsidR="006A401C" w:rsidRPr="001C122E">
              <w:rPr>
                <w:sz w:val="20"/>
              </w:rPr>
              <w:softHyphen/>
              <w:t>–  Clearwater, FL</w:t>
            </w:r>
          </w:p>
          <w:p w:rsidR="001E06B6" w:rsidRPr="001C122E" w:rsidRDefault="00210F87" w:rsidP="00F15B38">
            <w:pPr>
              <w:pStyle w:val="Achievement"/>
              <w:numPr>
                <w:ilvl w:val="0"/>
                <w:numId w:val="0"/>
              </w:numPr>
              <w:spacing w:after="120"/>
              <w:rPr>
                <w:szCs w:val="22"/>
              </w:rPr>
            </w:pPr>
            <w:r w:rsidRPr="001C122E">
              <w:rPr>
                <w:szCs w:val="22"/>
              </w:rPr>
              <w:t xml:space="preserve">Built from the ground up in ASP.NET Webforms and C#, </w:t>
            </w:r>
            <w:r w:rsidR="00E71D07" w:rsidRPr="001C122E">
              <w:rPr>
                <w:szCs w:val="22"/>
              </w:rPr>
              <w:t xml:space="preserve">including </w:t>
            </w:r>
            <w:r w:rsidRPr="001C122E">
              <w:rPr>
                <w:szCs w:val="22"/>
              </w:rPr>
              <w:t>a forum and user/admin system to allow Fantastic Sams franchises to communicate with the home office and discuss their work issues internall</w:t>
            </w:r>
            <w:r w:rsidR="00E71D07" w:rsidRPr="001C122E">
              <w:rPr>
                <w:szCs w:val="22"/>
              </w:rPr>
              <w:t xml:space="preserve">y. </w:t>
            </w:r>
            <w:r w:rsidR="00C258F4" w:rsidRPr="001C122E">
              <w:rPr>
                <w:szCs w:val="22"/>
              </w:rPr>
              <w:t xml:space="preserve">I was </w:t>
            </w:r>
            <w:r w:rsidR="00E71D07" w:rsidRPr="001C122E">
              <w:rPr>
                <w:szCs w:val="22"/>
              </w:rPr>
              <w:t xml:space="preserve">also tasked with creating </w:t>
            </w:r>
            <w:r w:rsidRPr="001C122E">
              <w:rPr>
                <w:szCs w:val="22"/>
              </w:rPr>
              <w:t>printable</w:t>
            </w:r>
            <w:r w:rsidR="00E71D07" w:rsidRPr="001C122E">
              <w:rPr>
                <w:szCs w:val="22"/>
              </w:rPr>
              <w:t xml:space="preserve"> order and</w:t>
            </w:r>
            <w:r w:rsidRPr="001C122E">
              <w:rPr>
                <w:szCs w:val="22"/>
              </w:rPr>
              <w:t xml:space="preserve"> inventory forms whi</w:t>
            </w:r>
            <w:r w:rsidR="00E71D07" w:rsidRPr="001C122E">
              <w:rPr>
                <w:szCs w:val="22"/>
              </w:rPr>
              <w:t xml:space="preserve">ch must </w:t>
            </w:r>
            <w:r w:rsidRPr="001C122E">
              <w:rPr>
                <w:szCs w:val="22"/>
              </w:rPr>
              <w:t>display identically in print and web formats.</w:t>
            </w:r>
            <w:r w:rsidR="00791B2C" w:rsidRPr="001C122E">
              <w:rPr>
                <w:szCs w:val="22"/>
              </w:rPr>
              <w:t xml:space="preserve"> </w:t>
            </w:r>
          </w:p>
          <w:p w:rsidR="00791B2C" w:rsidRPr="00E114E5" w:rsidRDefault="00791B2C"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6" w:history="1">
              <w:r w:rsidR="00E114E5" w:rsidRPr="001C122E">
                <w:rPr>
                  <w:rStyle w:val="Hyperlink"/>
                  <w:szCs w:val="22"/>
                </w:rPr>
                <w:t>http://goo.gl/pIYJUv</w:t>
              </w:r>
            </w:hyperlink>
            <w:r w:rsidR="00E114E5" w:rsidRPr="001C122E">
              <w:rPr>
                <w:szCs w:val="22"/>
              </w:rPr>
              <w:t xml:space="preserve"> </w:t>
            </w:r>
            <w:r w:rsidRPr="001C122E">
              <w:rPr>
                <w:szCs w:val="22"/>
              </w:rPr>
              <w:t>.</w:t>
            </w:r>
          </w:p>
        </w:tc>
      </w:tr>
      <w:tr w:rsidR="00567CEF" w:rsidRPr="00791B2C" w:rsidTr="00567CEF">
        <w:trPr>
          <w:gridAfter w:val="1"/>
          <w:wAfter w:w="4" w:type="pct"/>
        </w:trPr>
        <w:tc>
          <w:tcPr>
            <w:tcW w:w="366" w:type="pct"/>
          </w:tcPr>
          <w:p w:rsidR="00567CEF" w:rsidRDefault="00567CEF" w:rsidP="00364262"/>
        </w:tc>
        <w:tc>
          <w:tcPr>
            <w:tcW w:w="4630" w:type="pct"/>
          </w:tcPr>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8C74C7" w:rsidRDefault="008C74C7" w:rsidP="00F15B38">
            <w:pPr>
              <w:pStyle w:val="CompanyName1"/>
              <w:tabs>
                <w:tab w:val="right" w:pos="-12412"/>
              </w:tabs>
              <w:spacing w:before="0" w:after="0"/>
              <w:rPr>
                <w:b/>
                <w:szCs w:val="22"/>
              </w:rPr>
            </w:pPr>
          </w:p>
          <w:p w:rsidR="00F15B38" w:rsidRPr="001C122E" w:rsidRDefault="00F15B38" w:rsidP="00F15B38">
            <w:pPr>
              <w:pStyle w:val="CompanyName1"/>
              <w:tabs>
                <w:tab w:val="right" w:pos="-12412"/>
              </w:tabs>
              <w:spacing w:before="0" w:after="0"/>
              <w:rPr>
                <w:b/>
                <w:sz w:val="20"/>
              </w:rPr>
            </w:pPr>
            <w:bookmarkStart w:id="0" w:name="_GoBack"/>
            <w:bookmarkEnd w:id="0"/>
            <w:r w:rsidRPr="00F15B38">
              <w:rPr>
                <w:b/>
                <w:szCs w:val="22"/>
              </w:rPr>
              <w:t xml:space="preserve">Web Developer </w:t>
            </w:r>
            <w:r w:rsidRPr="00F15B38">
              <w:rPr>
                <w:b/>
                <w:szCs w:val="22"/>
              </w:rPr>
              <w:t>|</w:t>
            </w:r>
            <w:r w:rsidRPr="00F15B38">
              <w:rPr>
                <w:b/>
                <w:sz w:val="18"/>
                <w:szCs w:val="18"/>
              </w:rPr>
              <w:t xml:space="preserve"> </w:t>
            </w:r>
            <w:r w:rsidRPr="001C122E">
              <w:rPr>
                <w:b/>
                <w:sz w:val="20"/>
              </w:rPr>
              <w:t xml:space="preserve">Global Synthetic Ice, Inc. </w:t>
            </w:r>
            <w:r w:rsidRPr="001C122E">
              <w:rPr>
                <w:sz w:val="20"/>
              </w:rPr>
              <w:t>(GlobalSyntheticIce.com)</w:t>
            </w:r>
          </w:p>
          <w:p w:rsidR="00567CEF" w:rsidRPr="001C122E" w:rsidRDefault="00567CEF" w:rsidP="00F15B38">
            <w:pPr>
              <w:pStyle w:val="CompanyName1"/>
              <w:tabs>
                <w:tab w:val="right" w:pos="-12412"/>
              </w:tabs>
              <w:spacing w:before="0" w:after="240"/>
              <w:rPr>
                <w:sz w:val="20"/>
              </w:rPr>
            </w:pPr>
            <w:r w:rsidRPr="001C122E">
              <w:rPr>
                <w:sz w:val="20"/>
              </w:rPr>
              <w:t xml:space="preserve">December 2008 </w:t>
            </w:r>
            <w:r w:rsidR="006A401C" w:rsidRPr="001C122E">
              <w:rPr>
                <w:sz w:val="20"/>
              </w:rPr>
              <w:t>-</w:t>
            </w:r>
            <w:r w:rsidRPr="001C122E">
              <w:rPr>
                <w:sz w:val="20"/>
              </w:rPr>
              <w:t xml:space="preserve"> May 2011 (via Mandalay</w:t>
            </w:r>
            <w:r w:rsidR="006A56BE">
              <w:rPr>
                <w:sz w:val="20"/>
              </w:rPr>
              <w:t xml:space="preserve"> </w:t>
            </w:r>
            <w:r w:rsidR="006A56BE">
              <w:rPr>
                <w:sz w:val="20"/>
              </w:rPr>
              <w:t>Solutions</w:t>
            </w:r>
            <w:r w:rsidRPr="001C122E">
              <w:rPr>
                <w:sz w:val="20"/>
              </w:rPr>
              <w:t xml:space="preserve">)  </w:t>
            </w:r>
            <w:r w:rsidR="006A401C" w:rsidRPr="001C122E">
              <w:rPr>
                <w:sz w:val="20"/>
              </w:rPr>
              <w:softHyphen/>
              <w:t>–  Clearwater, FL</w:t>
            </w:r>
          </w:p>
          <w:p w:rsidR="001E06B6" w:rsidRPr="001C122E" w:rsidRDefault="004C249B" w:rsidP="00F15B38">
            <w:pPr>
              <w:pStyle w:val="Achievement"/>
              <w:numPr>
                <w:ilvl w:val="0"/>
                <w:numId w:val="0"/>
              </w:numPr>
              <w:spacing w:after="120"/>
              <w:rPr>
                <w:szCs w:val="22"/>
              </w:rPr>
            </w:pPr>
            <w:r w:rsidRPr="001C122E">
              <w:rPr>
                <w:szCs w:val="22"/>
              </w:rPr>
              <w:t>This was m</w:t>
            </w:r>
            <w:r w:rsidR="00567CEF" w:rsidRPr="001C122E">
              <w:rPr>
                <w:szCs w:val="22"/>
              </w:rPr>
              <w:t xml:space="preserve">y first custom ASP.NET Webforms site. I worked in HTML, CSS, ASP.NET Webforms, C#, ASP.NET Membership providers, T-SQL and jQuery to create a </w:t>
            </w:r>
            <w:r w:rsidR="007D5EB3" w:rsidRPr="001C122E">
              <w:rPr>
                <w:szCs w:val="22"/>
              </w:rPr>
              <w:t xml:space="preserve">multi-lingual </w:t>
            </w:r>
            <w:r w:rsidR="00567CEF" w:rsidRPr="001C122E">
              <w:rPr>
                <w:szCs w:val="22"/>
              </w:rPr>
              <w:t xml:space="preserve">CMS from the ground up. The site featured URLMapped CMS pages to create a routing system like MVC, page approval system with user roles, page review system to allow admins to suggest changes to content, show/hide pages based on approval and allowing users to set their own top-level domain and per-domain translation to 14 languages. </w:t>
            </w:r>
          </w:p>
          <w:p w:rsidR="00567CEF" w:rsidRPr="00E114E5" w:rsidRDefault="00567CEF" w:rsidP="00F15B38">
            <w:pPr>
              <w:pStyle w:val="Achievement"/>
              <w:numPr>
                <w:ilvl w:val="0"/>
                <w:numId w:val="0"/>
              </w:numPr>
              <w:spacing w:after="0"/>
              <w:rPr>
                <w:sz w:val="18"/>
                <w:szCs w:val="18"/>
              </w:rPr>
            </w:pPr>
            <w:r w:rsidRPr="001C122E">
              <w:rPr>
                <w:szCs w:val="22"/>
              </w:rPr>
              <w:t xml:space="preserve">You can find the version of the site I built in the Wayback machine, here: </w:t>
            </w:r>
            <w:hyperlink r:id="rId17" w:history="1">
              <w:r w:rsidR="00E114E5" w:rsidRPr="001C122E">
                <w:rPr>
                  <w:rStyle w:val="Hyperlink"/>
                  <w:szCs w:val="22"/>
                </w:rPr>
                <w:t>http://goo.gl/128ll0</w:t>
              </w:r>
            </w:hyperlink>
            <w:r w:rsidR="00E114E5" w:rsidRPr="001C122E">
              <w:rPr>
                <w:szCs w:val="22"/>
              </w:rPr>
              <w:t xml:space="preserve"> </w:t>
            </w:r>
            <w:hyperlink r:id="rId18" w:history="1"/>
            <w:r w:rsidRPr="001C122E">
              <w:rPr>
                <w:szCs w:val="22"/>
              </w:rPr>
              <w:t>.</w:t>
            </w:r>
          </w:p>
        </w:tc>
      </w:tr>
    </w:tbl>
    <w:p w:rsidR="00F86B71" w:rsidRDefault="00F86B71" w:rsidP="00605919"/>
    <w:sectPr w:rsidR="00F86B71" w:rsidSect="00F15B38">
      <w:headerReference w:type="default" r:id="rId19"/>
      <w:footerReference w:type="default" r:id="rId20"/>
      <w:pgSz w:w="12240" w:h="15840"/>
      <w:pgMar w:top="720" w:right="720" w:bottom="720" w:left="720" w:header="965" w:footer="965"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B97" w:rsidRDefault="00BB4B97">
      <w:r>
        <w:separator/>
      </w:r>
    </w:p>
  </w:endnote>
  <w:endnote w:type="continuationSeparator" w:id="0">
    <w:p w:rsidR="00BB4B97" w:rsidRDefault="00BB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r>
      <w:tab/>
    </w:r>
    <w:r>
      <w:rPr>
        <w:b/>
        <w:sz w:val="21"/>
      </w:rPr>
      <w:fldChar w:fldCharType="begin"/>
    </w:r>
    <w:r>
      <w:rPr>
        <w:b/>
        <w:sz w:val="21"/>
      </w:rPr>
      <w:instrText xml:space="preserve"> PAGE </w:instrText>
    </w:r>
    <w:r>
      <w:rPr>
        <w:b/>
        <w:sz w:val="21"/>
      </w:rPr>
      <w:fldChar w:fldCharType="separate"/>
    </w:r>
    <w:r w:rsidR="008C74C7">
      <w:rPr>
        <w:b/>
        <w:noProof/>
        <w:sz w:val="21"/>
      </w:rPr>
      <w:t>3</w:t>
    </w:r>
    <w:r>
      <w:rP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B97" w:rsidRDefault="00BB4B97">
      <w:r>
        <w:separator/>
      </w:r>
    </w:p>
  </w:footnote>
  <w:footnote w:type="continuationSeparator" w:id="0">
    <w:p w:rsidR="00BB4B97" w:rsidRDefault="00BB4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B9A" w:rsidRDefault="00095B9A">
    <w:pPr>
      <w:spacing w:line="240" w:lineRule="atLeast"/>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A9B7E78"/>
    <w:multiLevelType w:val="singleLevel"/>
    <w:tmpl w:val="23643D7C"/>
    <w:lvl w:ilvl="0">
      <w:start w:val="1"/>
      <w:numFmt w:val="none"/>
      <w:lvlText w:val=""/>
      <w:legacy w:legacy="1" w:legacySpace="0" w:legacyIndent="0"/>
      <w:lvlJc w:val="left"/>
    </w:lvl>
  </w:abstractNum>
  <w:abstractNum w:abstractNumId="2">
    <w:nsid w:val="0E480C26"/>
    <w:multiLevelType w:val="singleLevel"/>
    <w:tmpl w:val="8FAEABB4"/>
    <w:lvl w:ilvl="0">
      <w:start w:val="1"/>
      <w:numFmt w:val="none"/>
      <w:lvlText w:val=""/>
      <w:legacy w:legacy="1" w:legacySpace="0" w:legacyIndent="0"/>
      <w:lvlJc w:val="left"/>
    </w:lvl>
  </w:abstractNum>
  <w:abstractNum w:abstractNumId="3">
    <w:nsid w:val="1B762762"/>
    <w:multiLevelType w:val="singleLevel"/>
    <w:tmpl w:val="253AA0FC"/>
    <w:lvl w:ilvl="0">
      <w:start w:val="1"/>
      <w:numFmt w:val="none"/>
      <w:lvlText w:val=""/>
      <w:legacy w:legacy="1" w:legacySpace="0" w:legacyIndent="0"/>
      <w:lvlJc w:val="left"/>
    </w:lvl>
  </w:abstractNum>
  <w:abstractNum w:abstractNumId="4">
    <w:nsid w:val="2F4B7F29"/>
    <w:multiLevelType w:val="hybridMultilevel"/>
    <w:tmpl w:val="E4C86D52"/>
    <w:lvl w:ilvl="0" w:tplc="70888FA2">
      <w:start w:val="1"/>
      <w:numFmt w:val="bullet"/>
      <w:lvlText w:val=""/>
      <w:lvlJc w:val="left"/>
      <w:pPr>
        <w:ind w:left="360" w:hanging="360"/>
      </w:pPr>
      <w:rPr>
        <w:rFonts w:ascii="Wingdings" w:hAnsi="Wingdings" w:hint="default"/>
        <w:sz w:val="26"/>
        <w:szCs w:val="26"/>
        <w:vertAlign w:val="sub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C93211"/>
    <w:multiLevelType w:val="singleLevel"/>
    <w:tmpl w:val="0409000F"/>
    <w:lvl w:ilvl="0">
      <w:start w:val="1"/>
      <w:numFmt w:val="decimal"/>
      <w:lvlText w:val="%1."/>
      <w:legacy w:legacy="1" w:legacySpace="0" w:legacyIndent="360"/>
      <w:lvlJc w:val="left"/>
      <w:pPr>
        <w:ind w:left="360" w:hanging="360"/>
      </w:pPr>
    </w:lvl>
  </w:abstractNum>
  <w:abstractNum w:abstractNumId="6">
    <w:nsid w:val="35E3100B"/>
    <w:multiLevelType w:val="singleLevel"/>
    <w:tmpl w:val="306C03CA"/>
    <w:lvl w:ilvl="0">
      <w:start w:val="1"/>
      <w:numFmt w:val="none"/>
      <w:lvlText w:val=""/>
      <w:legacy w:legacy="1" w:legacySpace="0" w:legacyIndent="0"/>
      <w:lvlJc w:val="left"/>
    </w:lvl>
  </w:abstractNum>
  <w:abstractNum w:abstractNumId="7">
    <w:nsid w:val="519577C6"/>
    <w:multiLevelType w:val="singleLevel"/>
    <w:tmpl w:val="04090011"/>
    <w:lvl w:ilvl="0">
      <w:start w:val="1"/>
      <w:numFmt w:val="decimal"/>
      <w:lvlText w:val="%1)"/>
      <w:legacy w:legacy="1" w:legacySpace="0" w:legacyIndent="360"/>
      <w:lvlJc w:val="left"/>
      <w:pPr>
        <w:ind w:left="360" w:hanging="360"/>
      </w:pPr>
    </w:lvl>
  </w:abstractNum>
  <w:abstractNum w:abstractNumId="8">
    <w:nsid w:val="613F7E24"/>
    <w:multiLevelType w:val="singleLevel"/>
    <w:tmpl w:val="F6F000CE"/>
    <w:lvl w:ilvl="0">
      <w:start w:val="1"/>
      <w:numFmt w:val="none"/>
      <w:lvlText w:val=""/>
      <w:legacy w:legacy="1" w:legacySpace="0" w:legacyIndent="0"/>
      <w:lvlJc w:val="left"/>
    </w:lvl>
  </w:abstractNum>
  <w:abstractNum w:abstractNumId="9">
    <w:nsid w:val="723948E6"/>
    <w:multiLevelType w:val="hybridMultilevel"/>
    <w:tmpl w:val="CC881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2"/>
  </w:num>
  <w:num w:numId="19">
    <w:abstractNumId w:val="8"/>
  </w:num>
  <w:num w:numId="20">
    <w:abstractNumId w:val="1"/>
  </w:num>
  <w:num w:numId="21">
    <w:abstractNumId w:val="3"/>
  </w:num>
  <w:num w:numId="22">
    <w:abstractNumId w:val="6"/>
  </w:num>
  <w:num w:numId="23">
    <w:abstractNumId w:val="7"/>
  </w:num>
  <w:num w:numId="24">
    <w:abstractNumId w:val="5"/>
  </w:num>
  <w:num w:numId="25">
    <w:abstractNumId w:val="5"/>
    <w:lvlOverride w:ilvl="0">
      <w:lvl w:ilvl="0">
        <w:start w:val="1"/>
        <w:numFmt w:val="decimal"/>
        <w:lvlText w:val="%1."/>
        <w:legacy w:legacy="1" w:legacySpace="0" w:legacyIndent="360"/>
        <w:lvlJc w:val="left"/>
        <w:pPr>
          <w:ind w:left="720" w:hanging="360"/>
        </w:pPr>
      </w:lvl>
    </w:lvlOverride>
  </w:num>
  <w:num w:numId="26">
    <w:abstractNumId w:val="5"/>
    <w:lvlOverride w:ilvl="0">
      <w:lvl w:ilvl="0">
        <w:start w:val="1"/>
        <w:numFmt w:val="decimal"/>
        <w:lvlText w:val="%1."/>
        <w:legacy w:legacy="1" w:legacySpace="0" w:legacyIndent="360"/>
        <w:lvlJc w:val="left"/>
        <w:pPr>
          <w:ind w:left="1080" w:hanging="360"/>
        </w:pPr>
      </w:lvl>
    </w:lvlOverride>
  </w:num>
  <w:num w:numId="27">
    <w:abstractNumId w:val="5"/>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4"/>
  </w:num>
  <w:num w:numId="31">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2">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3">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4">
    <w:abstractNumId w:val="0"/>
    <w:lvlOverride w:ilvl="0">
      <w:lvl w:ilvl="0">
        <w:start w:val="1"/>
        <w:numFmt w:val="bullet"/>
        <w:pStyle w:val="Achievement"/>
        <w:lvlText w:val=""/>
        <w:lvlJc w:val="left"/>
        <w:pPr>
          <w:tabs>
            <w:tab w:val="num" w:pos="720"/>
          </w:tabs>
          <w:ind w:left="720" w:hanging="360"/>
        </w:pPr>
        <w:rPr>
          <w:rFonts w:ascii="Wingdings" w:hAnsi="Wingdings" w:hint="default"/>
          <w:sz w:val="16"/>
          <w:szCs w:val="16"/>
        </w:rPr>
      </w:lvl>
    </w:lvlOverride>
  </w:num>
  <w:num w:numId="35">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 w:numId="36">
    <w:abstractNumId w:val="0"/>
    <w:lvlOverride w:ilvl="0">
      <w:lvl w:ilvl="0">
        <w:numFmt w:val="bullet"/>
        <w:pStyle w:val="Achievement"/>
        <w:lvlText w:val=""/>
        <w:lvlJc w:val="left"/>
        <w:pPr>
          <w:tabs>
            <w:tab w:val="num" w:pos="720"/>
          </w:tabs>
          <w:ind w:left="720" w:hanging="360"/>
        </w:pPr>
        <w:rPr>
          <w:rFonts w:ascii="Wingdings" w:hAnsi="Wingdings" w:hint="default"/>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71"/>
    <w:rsid w:val="00006A3E"/>
    <w:rsid w:val="000226EE"/>
    <w:rsid w:val="000314AA"/>
    <w:rsid w:val="00043C98"/>
    <w:rsid w:val="00094606"/>
    <w:rsid w:val="00095B9A"/>
    <w:rsid w:val="000A3F3C"/>
    <w:rsid w:val="000D42BA"/>
    <w:rsid w:val="000E48EB"/>
    <w:rsid w:val="00114777"/>
    <w:rsid w:val="00144399"/>
    <w:rsid w:val="001C122E"/>
    <w:rsid w:val="001E06B6"/>
    <w:rsid w:val="00210F87"/>
    <w:rsid w:val="002A24B4"/>
    <w:rsid w:val="002F26A6"/>
    <w:rsid w:val="00364B38"/>
    <w:rsid w:val="003A3F3C"/>
    <w:rsid w:val="003C15DA"/>
    <w:rsid w:val="003E0C39"/>
    <w:rsid w:val="003F064A"/>
    <w:rsid w:val="004A3B2E"/>
    <w:rsid w:val="004C249B"/>
    <w:rsid w:val="004C3EA8"/>
    <w:rsid w:val="004F2045"/>
    <w:rsid w:val="00520181"/>
    <w:rsid w:val="00556099"/>
    <w:rsid w:val="00567CEF"/>
    <w:rsid w:val="00575E0E"/>
    <w:rsid w:val="005F5037"/>
    <w:rsid w:val="00605919"/>
    <w:rsid w:val="00612B31"/>
    <w:rsid w:val="006572F4"/>
    <w:rsid w:val="00666B10"/>
    <w:rsid w:val="006A401C"/>
    <w:rsid w:val="006A56BE"/>
    <w:rsid w:val="006D355E"/>
    <w:rsid w:val="00741BE8"/>
    <w:rsid w:val="00791B2C"/>
    <w:rsid w:val="007A7733"/>
    <w:rsid w:val="007B2B63"/>
    <w:rsid w:val="007D1500"/>
    <w:rsid w:val="007D48EE"/>
    <w:rsid w:val="007D5EB3"/>
    <w:rsid w:val="007F0171"/>
    <w:rsid w:val="00823C30"/>
    <w:rsid w:val="00827EEF"/>
    <w:rsid w:val="008C74C7"/>
    <w:rsid w:val="008E4766"/>
    <w:rsid w:val="008F71C3"/>
    <w:rsid w:val="00937028"/>
    <w:rsid w:val="009702EC"/>
    <w:rsid w:val="00A023AE"/>
    <w:rsid w:val="00A1314A"/>
    <w:rsid w:val="00A238CE"/>
    <w:rsid w:val="00A445AD"/>
    <w:rsid w:val="00B04C0F"/>
    <w:rsid w:val="00B05F0D"/>
    <w:rsid w:val="00B27CAD"/>
    <w:rsid w:val="00B35EBC"/>
    <w:rsid w:val="00B41F2D"/>
    <w:rsid w:val="00B73F71"/>
    <w:rsid w:val="00B779B3"/>
    <w:rsid w:val="00BB2EB7"/>
    <w:rsid w:val="00BB4B97"/>
    <w:rsid w:val="00BD5CB2"/>
    <w:rsid w:val="00BF508D"/>
    <w:rsid w:val="00C258F4"/>
    <w:rsid w:val="00C34079"/>
    <w:rsid w:val="00C42F2A"/>
    <w:rsid w:val="00CA7C59"/>
    <w:rsid w:val="00CE5B25"/>
    <w:rsid w:val="00D16C2F"/>
    <w:rsid w:val="00D86058"/>
    <w:rsid w:val="00DA12C0"/>
    <w:rsid w:val="00DC5C51"/>
    <w:rsid w:val="00DE0D9E"/>
    <w:rsid w:val="00DE285A"/>
    <w:rsid w:val="00E114E5"/>
    <w:rsid w:val="00E71D07"/>
    <w:rsid w:val="00E81DF1"/>
    <w:rsid w:val="00ED5C35"/>
    <w:rsid w:val="00EF2736"/>
    <w:rsid w:val="00F15B38"/>
    <w:rsid w:val="00F528F8"/>
    <w:rsid w:val="00F73CAD"/>
    <w:rsid w:val="00F86B71"/>
    <w:rsid w:val="00F87430"/>
    <w:rsid w:val="00FC37F1"/>
    <w:rsid w:val="00FC53ED"/>
    <w:rsid w:val="00FE39A7"/>
    <w:rsid w:val="00FE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A569FC-F986-4082-8744-14ACACD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paragraph" w:styleId="Header">
    <w:name w:val="header"/>
    <w:basedOn w:val="Normal"/>
    <w:link w:val="HeaderChar"/>
    <w:unhideWhenUsed/>
    <w:rsid w:val="00F86B71"/>
    <w:pPr>
      <w:tabs>
        <w:tab w:val="center" w:pos="4680"/>
        <w:tab w:val="right" w:pos="9360"/>
      </w:tabs>
      <w:spacing w:before="0" w:after="0"/>
    </w:pPr>
  </w:style>
  <w:style w:type="character" w:customStyle="1" w:styleId="HeaderChar">
    <w:name w:val="Header Char"/>
    <w:basedOn w:val="DefaultParagraphFont"/>
    <w:link w:val="Header"/>
    <w:rsid w:val="00F86B71"/>
    <w:rPr>
      <w:rFonts w:asciiTheme="minorHAnsi" w:hAnsiTheme="minorHAnsi"/>
      <w:sz w:val="22"/>
    </w:rPr>
  </w:style>
  <w:style w:type="paragraph" w:styleId="Footer">
    <w:name w:val="footer"/>
    <w:basedOn w:val="Normal"/>
    <w:link w:val="FooterChar"/>
    <w:unhideWhenUsed/>
    <w:rsid w:val="00F86B71"/>
    <w:pPr>
      <w:tabs>
        <w:tab w:val="center" w:pos="4680"/>
        <w:tab w:val="right" w:pos="9360"/>
      </w:tabs>
      <w:spacing w:before="0" w:after="0"/>
    </w:pPr>
  </w:style>
  <w:style w:type="character" w:customStyle="1" w:styleId="FooterChar">
    <w:name w:val="Footer Char"/>
    <w:basedOn w:val="DefaultParagraphFont"/>
    <w:link w:val="Footer"/>
    <w:rsid w:val="00F86B71"/>
    <w:rPr>
      <w:rFonts w:asciiTheme="minorHAnsi" w:hAnsiTheme="minorHAnsi"/>
      <w:sz w:val="22"/>
    </w:rPr>
  </w:style>
  <w:style w:type="table" w:styleId="TableGrid">
    <w:name w:val="Table Grid"/>
    <w:basedOn w:val="TableNormal"/>
    <w:rsid w:val="00937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702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2F26A6"/>
    <w:rPr>
      <w:color w:val="0000FF" w:themeColor="hyperlink"/>
      <w:u w:val="single"/>
    </w:rPr>
  </w:style>
  <w:style w:type="character" w:styleId="FollowedHyperlink">
    <w:name w:val="FollowedHyperlink"/>
    <w:basedOn w:val="DefaultParagraphFont"/>
    <w:semiHidden/>
    <w:unhideWhenUsed/>
    <w:rsid w:val="00E71D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dictivetips.com/windows-tips/desktop-google-music-player-listen-to-your-favorite-music-tracks/" TargetMode="External"/><Relationship Id="rId18" Type="http://schemas.openxmlformats.org/officeDocument/2006/relationships/hyperlink" Target="http://alturl.com/cj87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ifehacker.com/5828955/gmusic-puts-google-music-in-your-taskbar-with-a-mini-player-support-for-media-keys" TargetMode="External"/><Relationship Id="rId17" Type="http://schemas.openxmlformats.org/officeDocument/2006/relationships/hyperlink" Target="http://goo.gl/128ll0" TargetMode="External"/><Relationship Id="rId2" Type="http://schemas.openxmlformats.org/officeDocument/2006/relationships/customXml" Target="../customXml/item2.xml"/><Relationship Id="rId16" Type="http://schemas.openxmlformats.org/officeDocument/2006/relationships/hyperlink" Target="http://goo.gl/pIYJU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music.codeplex.com/" TargetMode="External"/><Relationship Id="rId5" Type="http://schemas.openxmlformats.org/officeDocument/2006/relationships/settings" Target="settings.xml"/><Relationship Id="rId15" Type="http://schemas.openxmlformats.org/officeDocument/2006/relationships/hyperlink" Target="http://goo.gl/PJcEz0" TargetMode="External"/><Relationship Id="rId10" Type="http://schemas.openxmlformats.org/officeDocument/2006/relationships/hyperlink" Target="http://goo.gl/FNfBbY"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goo.gl/Hf6hnx" TargetMode="External"/><Relationship Id="rId14" Type="http://schemas.openxmlformats.org/officeDocument/2006/relationships/hyperlink" Target="http://goo.gl/NQ3pz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ppData\Roaming\Microsoft\Templates\Sales%20manager%20resume%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BEC47716-D059-46CF-BD22-B8C3DA1C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manager resume (elegant).dotx</Template>
  <TotalTime>158</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Ashlin Allen</dc:creator>
  <cp:keywords/>
  <cp:lastModifiedBy>Ashlin Allen</cp:lastModifiedBy>
  <cp:revision>9</cp:revision>
  <cp:lastPrinted>2003-12-31T20:25:00Z</cp:lastPrinted>
  <dcterms:created xsi:type="dcterms:W3CDTF">2015-01-20T22:34:00Z</dcterms:created>
  <dcterms:modified xsi:type="dcterms:W3CDTF">2015-01-21T01:11:00Z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